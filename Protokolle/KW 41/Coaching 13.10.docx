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5D3ADDCF" w:rsidR="00313D5C" w:rsidRPr="009508E0" w:rsidRDefault="00313D5C" w:rsidP="00CB23FA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CB23FA">
              <w:t>13</w:t>
            </w:r>
            <w:r w:rsidR="00D447C8">
              <w:t>.10.2016, 1</w:t>
            </w:r>
            <w:r w:rsidR="00CB23FA">
              <w:t>6</w:t>
            </w:r>
            <w:r w:rsidR="00A80C0D">
              <w:t>:</w:t>
            </w:r>
            <w:r w:rsidR="00CB23FA">
              <w:t>0</w:t>
            </w:r>
            <w:r w:rsidR="00A80C0D">
              <w:t>0</w:t>
            </w:r>
            <w:r w:rsidR="00D447C8">
              <w:t xml:space="preserve"> – </w:t>
            </w:r>
            <w:r w:rsidR="00CB23FA">
              <w:t>16</w:t>
            </w:r>
            <w:r w:rsidR="00A80C0D">
              <w:t>:</w:t>
            </w:r>
            <w:r w:rsidR="00CB23FA">
              <w:t>20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>Tobias Breuß, Jim Fr</w:t>
            </w:r>
            <w:r w:rsidR="00C5220E">
              <w:t>ey, Thomas Rienößl</w:t>
            </w:r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122F4067" w:rsidR="003D7B9A" w:rsidRPr="009508E0" w:rsidRDefault="00CB23FA">
            <w:r>
              <w:t>Servertechnologieauswahl</w:t>
            </w:r>
          </w:p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0A66EFDE" w:rsidR="00CB23FA" w:rsidRPr="009508E0" w:rsidRDefault="00CB23FA">
            <w:r>
              <w:t xml:space="preserve">Servertechnologieauswahl (in C) würde besprochen und es würde darauf hingewiesen das die einsetzte Technologien eher zu aufwendig/schlecht zum Implementieren sind. </w:t>
            </w:r>
          </w:p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0A27266" w:rsidR="00CB23FA" w:rsidRPr="009508E0" w:rsidRDefault="00CB23FA">
            <w:r>
              <w:t>Das Team hat sich vorgenommen die Vorgeschlagene Umstellung auf Java anzunehmen.</w:t>
            </w:r>
          </w:p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6C04B8C2" w:rsidR="00CB23FA" w:rsidRPr="009508E0" w:rsidRDefault="00CB23FA" w:rsidP="00A80C0D">
            <w:r>
              <w:t>Serverarchitektur</w:t>
            </w:r>
          </w:p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33AA1C23" w:rsidR="00CB23FA" w:rsidRPr="009508E0" w:rsidRDefault="00CB23FA" w:rsidP="009508E0">
            <w:r>
              <w:t xml:space="preserve">Wir haben unser angestrebte Architektur gezeigt und besprochen. Wir sollten unser Augenmerkmahl auf die vermutete Daten Größen legen und </w:t>
            </w:r>
            <w:r w:rsidR="00257361">
              <w:t xml:space="preserve">berechnen wie die viele Daten wir übertragen können. </w:t>
            </w:r>
          </w:p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50BA6182" w:rsidR="00313D5C" w:rsidRPr="009508E0" w:rsidRDefault="00257361" w:rsidP="009508E0">
            <w:r>
              <w:t>Flugbahnberechnungen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7206AD48" w:rsidR="00313D5C" w:rsidRPr="009508E0" w:rsidRDefault="00257361" w:rsidP="00257361">
            <w:r>
              <w:t xml:space="preserve">Wir sollten testen ob die berechnete Flugbahne auch mit tatsächliche Flugbahnen übereinstimmen. </w:t>
            </w:r>
            <w:bookmarkStart w:id="3" w:name="_GoBack"/>
            <w:bookmarkEnd w:id="3"/>
          </w:p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77777777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1D5F6276" w:rsidR="00313D5C" w:rsidRPr="009508E0" w:rsidRDefault="00A80C0D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77777777" w:rsidR="00313D5C" w:rsidRPr="009508E0" w:rsidRDefault="00313D5C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257361"/>
    <w:rsid w:val="002A2BB1"/>
    <w:rsid w:val="00313D5C"/>
    <w:rsid w:val="003D7B9A"/>
    <w:rsid w:val="009508E0"/>
    <w:rsid w:val="009D3FC0"/>
    <w:rsid w:val="00A06D1C"/>
    <w:rsid w:val="00A80C0D"/>
    <w:rsid w:val="00B04612"/>
    <w:rsid w:val="00C5220E"/>
    <w:rsid w:val="00CB23FA"/>
    <w:rsid w:val="00D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15</TotalTime>
  <Pages>3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4</cp:revision>
  <cp:lastPrinted>2004-01-21T12:22:00Z</cp:lastPrinted>
  <dcterms:created xsi:type="dcterms:W3CDTF">2016-10-04T16:31:00Z</dcterms:created>
  <dcterms:modified xsi:type="dcterms:W3CDTF">2016-10-13T15:18:00Z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