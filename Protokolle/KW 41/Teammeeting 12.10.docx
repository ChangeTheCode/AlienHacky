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berschrift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23A2F227" w:rsidR="00313D5C" w:rsidRPr="009508E0" w:rsidRDefault="00313D5C" w:rsidP="000B0528">
            <w:pPr>
              <w:pStyle w:val="berschrift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0B0528">
              <w:t>12</w:t>
            </w:r>
            <w:r w:rsidR="00372C61">
              <w:t>.10.2016, 13:</w:t>
            </w:r>
            <w:r w:rsidR="000B0528">
              <w:t>30</w:t>
            </w:r>
            <w:r w:rsidR="00D447C8">
              <w:t xml:space="preserve"> – 1</w:t>
            </w:r>
            <w:r w:rsidR="00A06D1C">
              <w:t>5</w:t>
            </w:r>
            <w:r w:rsidR="00372C61">
              <w:t>:00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>Tobias Breuß, Jim Fr</w:t>
            </w:r>
            <w:r>
              <w:t>ey, Thomas Rienößl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berschrift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27CEC76B" w:rsidR="003D7B9A" w:rsidRPr="009508E0" w:rsidRDefault="000B0528">
            <w:r>
              <w:t>Zeiteinteilung</w:t>
            </w:r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12C021C7" w:rsidR="003D7B9A" w:rsidRPr="009508E0" w:rsidRDefault="000B0528" w:rsidP="000B0528">
            <w:r>
              <w:t>S1 hoch Prio bis Weinachten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153F4B47" w:rsidR="00313D5C" w:rsidRPr="009508E0" w:rsidRDefault="00141A4B" w:rsidP="009508E0">
            <w:r>
              <w:t>Arbeitspakete</w:t>
            </w:r>
            <w:r w:rsidR="00465421">
              <w:t xml:space="preserve"> </w:t>
            </w:r>
            <w:r w:rsidR="009A128B">
              <w:t xml:space="preserve">KW 40 </w:t>
            </w:r>
            <w:r w:rsidR="00465421">
              <w:t>durchsprechen</w:t>
            </w:r>
          </w:p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458AEF9" w14:textId="22B7F6FA" w:rsidR="00313D5C" w:rsidRDefault="00141A4B" w:rsidP="009508E0">
            <w:r>
              <w:t xml:space="preserve">Tobias: Gyro läuft mit </w:t>
            </w:r>
            <w:r w:rsidR="00081819">
              <w:t>Ausgabe</w:t>
            </w:r>
            <w:r>
              <w:t xml:space="preserve"> über UART mit </w:t>
            </w:r>
            <w:r w:rsidR="00081819">
              <w:t>Berechnung auf W</w:t>
            </w:r>
            <w:r>
              <w:t>el</w:t>
            </w:r>
            <w:r w:rsidR="00081819">
              <w:t>tkoordinaten</w:t>
            </w:r>
            <w:r>
              <w:t xml:space="preserve"> </w:t>
            </w:r>
            <w:r w:rsidR="00081819">
              <w:t>System</w:t>
            </w:r>
          </w:p>
          <w:p w14:paraId="75F9CEDE" w14:textId="2A70AC5E" w:rsidR="00141A4B" w:rsidRDefault="00141A4B" w:rsidP="009508E0">
            <w:r>
              <w:t xml:space="preserve">Ursus: </w:t>
            </w:r>
            <w:r w:rsidR="00C851F2">
              <w:t>VMWare image vorbereitet</w:t>
            </w:r>
          </w:p>
          <w:p w14:paraId="3A36BDF3" w14:textId="7BF4E430" w:rsidR="00141A4B" w:rsidRDefault="00141A4B" w:rsidP="009508E0">
            <w:r>
              <w:t>Thomas:</w:t>
            </w:r>
            <w:r w:rsidR="00081819">
              <w:t xml:space="preserve"> Berechnung </w:t>
            </w:r>
            <w:r w:rsidR="00C851F2">
              <w:t xml:space="preserve">weitergetrieben. Daten von Tobias übernommen und für gut gehalten. </w:t>
            </w:r>
          </w:p>
          <w:p w14:paraId="23F55C51" w14:textId="7CE2F8D3" w:rsidR="00141A4B" w:rsidRPr="009508E0" w:rsidRDefault="00141A4B" w:rsidP="009508E0">
            <w:r>
              <w:t xml:space="preserve">Jim: </w:t>
            </w:r>
            <w:r w:rsidR="00C851F2">
              <w:t>Urlaub</w:t>
            </w:r>
          </w:p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5F68EC40" w:rsidR="00313D5C" w:rsidRPr="009508E0" w:rsidRDefault="00DD5235" w:rsidP="009508E0">
            <w:r>
              <w:t>Arbeitspakete KW41</w:t>
            </w:r>
          </w:p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688DF73" w14:textId="53FA8309" w:rsidR="00941BF0" w:rsidRDefault="00941BF0" w:rsidP="00941BF0">
            <w:r>
              <w:t>Tobias: Projekt AlienSocke erstellen, Gyro einbauen / ausbauen</w:t>
            </w:r>
          </w:p>
          <w:p w14:paraId="07D66796" w14:textId="301C641A" w:rsidR="00313D5C" w:rsidRDefault="00941BF0" w:rsidP="00941BF0">
            <w:r>
              <w:t xml:space="preserve">Jim:  </w:t>
            </w:r>
            <w:r w:rsidR="00BD6281">
              <w:t>Prototyp erstellen</w:t>
            </w:r>
            <w:r w:rsidR="001736FC">
              <w:t xml:space="preserve">, </w:t>
            </w:r>
          </w:p>
          <w:p w14:paraId="43DABA4B" w14:textId="6530DF23" w:rsidR="00FE0135" w:rsidRDefault="00FE0135" w:rsidP="00941BF0">
            <w:r>
              <w:t>Ursus: DMX</w:t>
            </w:r>
            <w:r w:rsidR="001A6164">
              <w:t xml:space="preserve"> Kommunikation erste schritte</w:t>
            </w:r>
          </w:p>
          <w:p w14:paraId="5E5E166A" w14:textId="6CC1CC44" w:rsidR="00FE0135" w:rsidRPr="009508E0" w:rsidRDefault="00FE0135" w:rsidP="00941BF0">
            <w:r>
              <w:t>Thomas:</w:t>
            </w:r>
            <w:r w:rsidR="001A6164">
              <w:t xml:space="preserve"> Server erste Schritte</w:t>
            </w:r>
          </w:p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0D13C16F" w:rsidR="00313D5C" w:rsidRPr="009508E0" w:rsidRDefault="00FE0135" w:rsidP="009508E0">
            <w:r>
              <w:t>Antenne: Wird mit Patrik morge</w:t>
            </w:r>
            <w:r w:rsidR="00207421">
              <w:t xml:space="preserve">n besprochen, Email ging heute </w:t>
            </w:r>
            <w:r>
              <w:t>ra</w:t>
            </w:r>
            <w:r w:rsidR="00207421">
              <w:t>u</w:t>
            </w:r>
            <w:bookmarkStart w:id="3" w:name="_GoBack"/>
            <w:bookmarkEnd w:id="3"/>
            <w:r>
              <w:t>s</w:t>
            </w:r>
          </w:p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AF3671F" w:rsidR="00313D5C" w:rsidRPr="009508E0" w:rsidRDefault="00313D5C" w:rsidP="009508E0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berschrift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22FFA"/>
    <w:rsid w:val="0007771D"/>
    <w:rsid w:val="00081819"/>
    <w:rsid w:val="000B0528"/>
    <w:rsid w:val="000C5E01"/>
    <w:rsid w:val="00141A4B"/>
    <w:rsid w:val="001736FC"/>
    <w:rsid w:val="001A6164"/>
    <w:rsid w:val="00207421"/>
    <w:rsid w:val="002A2BB1"/>
    <w:rsid w:val="00313D5C"/>
    <w:rsid w:val="00372C61"/>
    <w:rsid w:val="003A2294"/>
    <w:rsid w:val="003D7B9A"/>
    <w:rsid w:val="00465421"/>
    <w:rsid w:val="008962DB"/>
    <w:rsid w:val="00941BF0"/>
    <w:rsid w:val="009508E0"/>
    <w:rsid w:val="009A128B"/>
    <w:rsid w:val="009D3FC0"/>
    <w:rsid w:val="00A06D1C"/>
    <w:rsid w:val="00B04612"/>
    <w:rsid w:val="00B358FB"/>
    <w:rsid w:val="00BD6281"/>
    <w:rsid w:val="00C5220E"/>
    <w:rsid w:val="00C851F2"/>
    <w:rsid w:val="00D447C8"/>
    <w:rsid w:val="00DD5235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link w:val="berschrift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berschrift2Zchn">
    <w:name w:val="Überschrift 2 Zchn"/>
    <w:link w:val="berschrift2"/>
    <w:uiPriority w:val="9"/>
    <w:rsid w:val="00313D5C"/>
    <w:rPr>
      <w:caps/>
      <w:spacing w:val="15"/>
      <w:shd w:val="clear" w:color="auto" w:fill="DEEAF6"/>
    </w:rPr>
  </w:style>
  <w:style w:type="character" w:customStyle="1" w:styleId="berschrift3Zchn">
    <w:name w:val="Überschrift 3 Zchn"/>
    <w:link w:val="berschrift3"/>
    <w:uiPriority w:val="9"/>
    <w:rsid w:val="00313D5C"/>
    <w:rPr>
      <w:caps/>
      <w:color w:val="1F4D78"/>
      <w:spacing w:val="15"/>
    </w:rPr>
  </w:style>
  <w:style w:type="character" w:customStyle="1" w:styleId="berschrift4Zchn">
    <w:name w:val="Überschrift 4 Zchn"/>
    <w:link w:val="berschrift4"/>
    <w:uiPriority w:val="9"/>
    <w:rsid w:val="00313D5C"/>
    <w:rPr>
      <w:caps/>
      <w:color w:val="2E74B5"/>
      <w:spacing w:val="10"/>
    </w:rPr>
  </w:style>
  <w:style w:type="character" w:customStyle="1" w:styleId="berschrift5Zchn">
    <w:name w:val="Überschrift 5 Zchn"/>
    <w:link w:val="berschrift5"/>
    <w:uiPriority w:val="9"/>
    <w:rsid w:val="00313D5C"/>
    <w:rPr>
      <w:caps/>
      <w:color w:val="2E74B5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313D5C"/>
    <w:rPr>
      <w:caps/>
      <w:color w:val="2E74B5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313D5C"/>
    <w:rPr>
      <w:caps/>
      <w:color w:val="2E74B5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elZchn">
    <w:name w:val="Titel Zchn"/>
    <w:link w:val="Titel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UntertitelZchn">
    <w:name w:val="Untertitel Zchn"/>
    <w:link w:val="Untertitel"/>
    <w:uiPriority w:val="11"/>
    <w:rsid w:val="00313D5C"/>
    <w:rPr>
      <w:caps/>
      <w:color w:val="595959"/>
      <w:spacing w:val="10"/>
      <w:sz w:val="21"/>
      <w:szCs w:val="21"/>
    </w:rPr>
  </w:style>
  <w:style w:type="character" w:styleId="Fett">
    <w:name w:val="Strong"/>
    <w:uiPriority w:val="22"/>
    <w:qFormat/>
    <w:rsid w:val="00313D5C"/>
    <w:rPr>
      <w:b/>
      <w:bCs/>
    </w:rPr>
  </w:style>
  <w:style w:type="character" w:styleId="Hervorhebung">
    <w:name w:val="Emphasis"/>
    <w:uiPriority w:val="20"/>
    <w:qFormat/>
    <w:rsid w:val="00313D5C"/>
    <w:rPr>
      <w:caps/>
      <w:color w:val="1F4D78"/>
      <w:spacing w:val="5"/>
    </w:rPr>
  </w:style>
  <w:style w:type="paragraph" w:styleId="KeinLeerraum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313D5C"/>
    <w:rPr>
      <w:i/>
      <w:iCs/>
      <w:sz w:val="24"/>
      <w:szCs w:val="24"/>
    </w:rPr>
  </w:style>
  <w:style w:type="character" w:customStyle="1" w:styleId="ZitatZchn">
    <w:name w:val="Zitat Zchn"/>
    <w:link w:val="Zitat"/>
    <w:uiPriority w:val="29"/>
    <w:rsid w:val="00313D5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ivesZitatZchn">
    <w:name w:val="Intensives Zitat Zchn"/>
    <w:link w:val="IntensivesZitat"/>
    <w:uiPriority w:val="30"/>
    <w:rsid w:val="00313D5C"/>
    <w:rPr>
      <w:color w:val="5B9BD5"/>
      <w:sz w:val="24"/>
      <w:szCs w:val="24"/>
    </w:rPr>
  </w:style>
  <w:style w:type="character" w:styleId="SchwacheHervorhebung">
    <w:name w:val="Subtle Emphasis"/>
    <w:uiPriority w:val="19"/>
    <w:qFormat/>
    <w:rsid w:val="00313D5C"/>
    <w:rPr>
      <w:i/>
      <w:iCs/>
      <w:color w:val="1F4D78"/>
    </w:rPr>
  </w:style>
  <w:style w:type="character" w:styleId="IntensiveHervorhebung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chwacherVerweis">
    <w:name w:val="Subtle Reference"/>
    <w:uiPriority w:val="31"/>
    <w:qFormat/>
    <w:rsid w:val="00313D5C"/>
    <w:rPr>
      <w:b/>
      <w:bCs/>
      <w:color w:val="5B9BD5"/>
    </w:rPr>
  </w:style>
  <w:style w:type="character" w:styleId="IntensiverVerweis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uchtitel">
    <w:name w:val="Book Title"/>
    <w:uiPriority w:val="33"/>
    <w:qFormat/>
    <w:rsid w:val="00313D5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FREY Jim</cp:lastModifiedBy>
  <cp:revision>9</cp:revision>
  <cp:lastPrinted>2004-01-21T12:22:00Z</cp:lastPrinted>
  <dcterms:created xsi:type="dcterms:W3CDTF">2016-10-04T16:31:00Z</dcterms:created>
  <dcterms:modified xsi:type="dcterms:W3CDTF">2016-10-13T06:32:00Z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