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6CCF18BE" w:rsidR="00313D5C" w:rsidRPr="009508E0" w:rsidRDefault="00313D5C" w:rsidP="001A56F5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1A56F5">
              <w:t>10</w:t>
            </w:r>
            <w:r w:rsidR="00B740BD">
              <w:t>.11</w:t>
            </w:r>
            <w:r w:rsidR="00D447C8">
              <w:t xml:space="preserve">.2016, </w:t>
            </w:r>
            <w:r w:rsidR="001A56F5">
              <w:t>14:0</w:t>
            </w:r>
            <w:r w:rsidR="00475A4E">
              <w:t>0</w:t>
            </w:r>
            <w:r w:rsidR="00D447C8">
              <w:t xml:space="preserve"> – </w:t>
            </w:r>
            <w:r w:rsidR="00CF4FB0">
              <w:t>14</w:t>
            </w:r>
            <w:r w:rsidR="00A80C0D">
              <w:t>:</w:t>
            </w:r>
            <w:r w:rsidR="001A56F5">
              <w:t>07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79DBDEE5" w:rsidR="003D7B9A" w:rsidRPr="009508E0" w:rsidRDefault="001A56F5">
            <w:r>
              <w:t>Aktueller Stand</w:t>
            </w:r>
          </w:p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6D9427EB" w:rsidR="00D44B7B" w:rsidRPr="009508E0" w:rsidRDefault="001A56F5" w:rsidP="001A56F5">
            <w:r>
              <w:t xml:space="preserve">Aktueller Stand besprochen – da wir in der vergangenen Woche Große schritte gemacht haben sind wir recht zufrieden. Wir sind derzeit leicht im zeitlichen Verzug. </w:t>
            </w:r>
            <w:bookmarkStart w:id="3" w:name="_GoBack"/>
            <w:bookmarkEnd w:id="3"/>
          </w:p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3A67D8F3" w:rsidR="00313D5C" w:rsidRPr="009508E0" w:rsidRDefault="00313D5C" w:rsidP="009508E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3CFABAC5" w:rsidR="0023006D" w:rsidRPr="009508E0" w:rsidRDefault="0023006D" w:rsidP="00475A4E">
            <w:r>
              <w:t xml:space="preserve"> 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13EB3BE5" w:rsidR="00313D5C" w:rsidRPr="009508E0" w:rsidRDefault="0023006D" w:rsidP="009D3FC0">
            <w:r>
              <w:t>Probleme mit CC25</w:t>
            </w:r>
            <w:r w:rsidR="00475A4E">
              <w:t>31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42657FF5" w:rsidR="009A5511" w:rsidRPr="009508E0" w:rsidRDefault="00475A4E" w:rsidP="009A5511">
            <w:r>
              <w:t xml:space="preserve">Sollte grundsätzlich als </w:t>
            </w:r>
            <w:proofErr w:type="spellStart"/>
            <w:r>
              <w:t>COMPort</w:t>
            </w:r>
            <w:proofErr w:type="spellEnd"/>
            <w:r>
              <w:t xml:space="preserve"> verfügbar sein. Flaschen nicht möglich</w:t>
            </w:r>
            <w:r w:rsidR="0023006D">
              <w:t xml:space="preserve"> da kein gerät vorhanden. CC2531 bisher nur als </w:t>
            </w:r>
            <w:proofErr w:type="spellStart"/>
            <w:r w:rsidR="0023006D">
              <w:t>PacketSniffer</w:t>
            </w:r>
            <w:proofErr w:type="spellEnd"/>
            <w:r w:rsidR="0023006D">
              <w:t xml:space="preserve"> verwendet</w:t>
            </w:r>
          </w:p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C7811FA" w:rsidR="00313D5C" w:rsidRPr="009508E0" w:rsidRDefault="0023006D" w:rsidP="009508E0">
            <w:r>
              <w:t>Serverstand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AB42D7A" w14:textId="0E74D83C" w:rsidR="0023006D" w:rsidRDefault="0023006D" w:rsidP="009508E0">
            <w:r>
              <w:t>Server läuft:</w:t>
            </w:r>
          </w:p>
          <w:p w14:paraId="1D2C67D0" w14:textId="77777777" w:rsidR="0023006D" w:rsidRDefault="0023006D" w:rsidP="009508E0">
            <w:proofErr w:type="spellStart"/>
            <w:r>
              <w:t>Berechner</w:t>
            </w:r>
            <w:proofErr w:type="spellEnd"/>
            <w:r>
              <w:t xml:space="preserve"> funktioniert – </w:t>
            </w:r>
            <w:proofErr w:type="spellStart"/>
            <w:r>
              <w:t>koordinate</w:t>
            </w:r>
            <w:proofErr w:type="spellEnd"/>
            <w:r>
              <w:t xml:space="preserve"> in </w:t>
            </w:r>
            <w:proofErr w:type="spellStart"/>
            <w:r>
              <w:t>in</w:t>
            </w:r>
            <w:proofErr w:type="spellEnd"/>
            <w:r>
              <w:t xml:space="preserve"> QUEUE</w:t>
            </w:r>
          </w:p>
          <w:p w14:paraId="45FDD919" w14:textId="77777777" w:rsidR="0023006D" w:rsidRDefault="0023006D" w:rsidP="009508E0">
            <w:r>
              <w:t xml:space="preserve">Schicht die </w:t>
            </w:r>
            <w:proofErr w:type="spellStart"/>
            <w:r>
              <w:t>katesische</w:t>
            </w:r>
            <w:proofErr w:type="spellEnd"/>
            <w:r>
              <w:t xml:space="preserve"> in reale konvertieren =&gt; berechnet </w:t>
            </w:r>
            <w:proofErr w:type="spellStart"/>
            <w:r>
              <w:t>stellwinkel</w:t>
            </w:r>
            <w:proofErr w:type="spellEnd"/>
          </w:p>
          <w:p w14:paraId="1032E4EA" w14:textId="7BA93E62" w:rsidR="00D87A26" w:rsidRDefault="00D87A26" w:rsidP="009508E0">
            <w:proofErr w:type="spellStart"/>
            <w:r>
              <w:t>Blocking</w:t>
            </w:r>
            <w:proofErr w:type="spellEnd"/>
            <w:r>
              <w:t xml:space="preserve"> Queue =&gt; </w:t>
            </w:r>
            <w:proofErr w:type="spellStart"/>
            <w:r w:rsidR="00285599">
              <w:t>producer</w:t>
            </w:r>
            <w:proofErr w:type="spellEnd"/>
            <w:r w:rsidR="00285599">
              <w:t xml:space="preserve"> kann nicht weiter machen bis </w:t>
            </w:r>
            <w:proofErr w:type="spellStart"/>
            <w:r w:rsidR="00285599">
              <w:t>producer</w:t>
            </w:r>
            <w:proofErr w:type="spellEnd"/>
            <w:r w:rsidR="00285599">
              <w:t xml:space="preserve"> fertig ist</w:t>
            </w:r>
          </w:p>
          <w:p w14:paraId="26CB3AE7" w14:textId="77777777" w:rsidR="00285599" w:rsidRDefault="00285599" w:rsidP="009508E0">
            <w:r>
              <w:t xml:space="preserve">Patrik: kann bis zu 10 </w:t>
            </w:r>
            <w:proofErr w:type="spellStart"/>
            <w:r>
              <w:t>ms</w:t>
            </w:r>
            <w:proofErr w:type="spellEnd"/>
            <w:r>
              <w:t xml:space="preserve"> benötigen für </w:t>
            </w:r>
            <w:proofErr w:type="gramStart"/>
            <w:r>
              <w:t>ein Threadwechsel</w:t>
            </w:r>
            <w:proofErr w:type="gramEnd"/>
          </w:p>
          <w:p w14:paraId="2751F6C6" w14:textId="77777777" w:rsidR="00285599" w:rsidRDefault="00285599" w:rsidP="009508E0">
            <w:r>
              <w:t xml:space="preserve">Patrik: Zeit bei der Berechnung fehlt. </w:t>
            </w:r>
            <w:r w:rsidR="00A624CE">
              <w:t xml:space="preserve">Was machen </w:t>
            </w:r>
            <w:proofErr w:type="gramStart"/>
            <w:r w:rsidR="00A624CE">
              <w:t>wir</w:t>
            </w:r>
            <w:proofErr w:type="gramEnd"/>
            <w:r w:rsidR="00A624CE">
              <w:t xml:space="preserve"> wenn wir auch </w:t>
            </w:r>
            <w:proofErr w:type="spellStart"/>
            <w:r w:rsidR="00A624CE">
              <w:t>visualiseren</w:t>
            </w:r>
            <w:proofErr w:type="spellEnd"/>
            <w:r w:rsidR="00A624CE">
              <w:t xml:space="preserve"> wollen</w:t>
            </w:r>
          </w:p>
          <w:p w14:paraId="529E7AC6" w14:textId="77777777" w:rsidR="00EF5930" w:rsidRDefault="00A624CE" w:rsidP="009508E0">
            <w:r>
              <w:t xml:space="preserve">Patrik: </w:t>
            </w:r>
            <w:proofErr w:type="spellStart"/>
            <w:r>
              <w:t>echtzeit</w:t>
            </w:r>
            <w:proofErr w:type="spellEnd"/>
            <w:r>
              <w:t xml:space="preserve"> </w:t>
            </w:r>
            <w:proofErr w:type="spellStart"/>
            <w:r>
              <w:t>berechnungen</w:t>
            </w:r>
            <w:proofErr w:type="spellEnd"/>
            <w:r>
              <w:t xml:space="preserve"> einführen -&gt; </w:t>
            </w:r>
            <w:proofErr w:type="spellStart"/>
            <w:r>
              <w:t>z.b.</w:t>
            </w:r>
            <w:proofErr w:type="spellEnd"/>
            <w:r>
              <w:t xml:space="preserve"> alle 100 </w:t>
            </w:r>
            <w:proofErr w:type="spellStart"/>
            <w:r>
              <w:t>ms</w:t>
            </w:r>
            <w:proofErr w:type="spellEnd"/>
            <w:r w:rsidR="00C45E3E">
              <w:t xml:space="preserve"> =&gt; aktuelle </w:t>
            </w:r>
            <w:proofErr w:type="spellStart"/>
            <w:r w:rsidR="00C45E3E">
              <w:t>status</w:t>
            </w:r>
            <w:proofErr w:type="spellEnd"/>
            <w:r w:rsidR="00C45E3E">
              <w:t xml:space="preserve"> in eine </w:t>
            </w:r>
            <w:proofErr w:type="spellStart"/>
            <w:r w:rsidR="00C45E3E">
              <w:t>tabelle</w:t>
            </w:r>
            <w:proofErr w:type="spellEnd"/>
            <w:r w:rsidR="00C45E3E">
              <w:t xml:space="preserve"> schreiben</w:t>
            </w:r>
          </w:p>
          <w:p w14:paraId="6191A13C" w14:textId="24D8E93B" w:rsidR="00EF5930" w:rsidRPr="009508E0" w:rsidRDefault="00EF5930" w:rsidP="009508E0">
            <w:r>
              <w:t xml:space="preserve">Wolfgang: </w:t>
            </w:r>
            <w:proofErr w:type="spellStart"/>
            <w:r>
              <w:t>rechnung</w:t>
            </w:r>
            <w:proofErr w:type="spellEnd"/>
            <w:r>
              <w:t xml:space="preserve"> ist nicht eine saubere </w:t>
            </w:r>
            <w:proofErr w:type="spellStart"/>
            <w:r>
              <w:t>architektur</w:t>
            </w:r>
            <w:proofErr w:type="spellEnd"/>
            <w:r>
              <w:t>, ist misch/</w:t>
            </w:r>
            <w:proofErr w:type="spellStart"/>
            <w:r>
              <w:t>masch</w:t>
            </w:r>
            <w:proofErr w:type="spellEnd"/>
          </w:p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lastRenderedPageBreak/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736FD"/>
    <w:rsid w:val="001A56F5"/>
    <w:rsid w:val="0023006D"/>
    <w:rsid w:val="00257361"/>
    <w:rsid w:val="00285599"/>
    <w:rsid w:val="002A2BB1"/>
    <w:rsid w:val="00313D5C"/>
    <w:rsid w:val="003D7B9A"/>
    <w:rsid w:val="0041601A"/>
    <w:rsid w:val="00475A4E"/>
    <w:rsid w:val="005E021F"/>
    <w:rsid w:val="009508E0"/>
    <w:rsid w:val="009A5511"/>
    <w:rsid w:val="009D3FC0"/>
    <w:rsid w:val="009E497D"/>
    <w:rsid w:val="00A06D1C"/>
    <w:rsid w:val="00A3343E"/>
    <w:rsid w:val="00A622F8"/>
    <w:rsid w:val="00A624CE"/>
    <w:rsid w:val="00A80C0D"/>
    <w:rsid w:val="00B04612"/>
    <w:rsid w:val="00B740BD"/>
    <w:rsid w:val="00C45E3E"/>
    <w:rsid w:val="00C5220E"/>
    <w:rsid w:val="00CB23FA"/>
    <w:rsid w:val="00CD7C06"/>
    <w:rsid w:val="00CF4FB0"/>
    <w:rsid w:val="00D447C8"/>
    <w:rsid w:val="00D44B7B"/>
    <w:rsid w:val="00D87A26"/>
    <w:rsid w:val="00DB39F9"/>
    <w:rsid w:val="00E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57</TotalTime>
  <Pages>4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14</cp:revision>
  <cp:lastPrinted>2004-01-21T12:22:00Z</cp:lastPrinted>
  <dcterms:created xsi:type="dcterms:W3CDTF">2016-10-04T16:31:00Z</dcterms:created>
  <dcterms:modified xsi:type="dcterms:W3CDTF">2016-11-10T13:20:00Z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