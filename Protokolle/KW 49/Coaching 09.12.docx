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14E36610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6F3628">
              <w:t>09</w:t>
            </w:r>
            <w:r w:rsidR="001338B3">
              <w:t>.12</w:t>
            </w:r>
            <w:r w:rsidR="00D447C8">
              <w:t xml:space="preserve">.2016, </w:t>
            </w:r>
            <w:r w:rsidR="006F3628">
              <w:t>08:35</w:t>
            </w:r>
            <w:r w:rsidR="00D447C8">
              <w:t xml:space="preserve"> – </w:t>
            </w:r>
            <w:r w:rsidR="006F3628">
              <w:t>08</w:t>
            </w:r>
            <w:r w:rsidR="00A80C0D">
              <w:t>:</w:t>
            </w:r>
            <w:r w:rsidR="006F3628">
              <w:t>45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>Tobias Breuß, Jim Fr</w:t>
            </w:r>
            <w:r w:rsidR="00C5220E">
              <w:t>ey, Thomas Rienößl</w:t>
            </w:r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2CF2B08" w:rsidR="003D7B9A" w:rsidRPr="009508E0" w:rsidRDefault="006F3628">
            <w:r>
              <w:t>Derzeitiger Stand</w:t>
            </w:r>
          </w:p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381B5EA4" w:rsidR="00D44B7B" w:rsidRPr="009508E0" w:rsidRDefault="00544090" w:rsidP="008E51E3">
            <w:r>
              <w:t xml:space="preserve">Server wird </w:t>
            </w:r>
            <w:r w:rsidR="003377DC">
              <w:t xml:space="preserve">in </w:t>
            </w:r>
            <w:r w:rsidR="008E51E3">
              <w:t>S</w:t>
            </w:r>
            <w:r w:rsidR="003377DC">
              <w:t xml:space="preserve">chichten </w:t>
            </w:r>
            <w:r>
              <w:t xml:space="preserve">geteilt. </w:t>
            </w:r>
            <w:r w:rsidR="000829E0">
              <w:t>Jim würde entschuldigt. Kein Imput von Wolfgang benötigt</w:t>
            </w:r>
            <w:bookmarkStart w:id="3" w:name="_GoBack"/>
            <w:bookmarkEnd w:id="3"/>
          </w:p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04DC1231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254FF22" w:rsidR="00313D5C" w:rsidRPr="009508E0" w:rsidRDefault="00313D5C" w:rsidP="00257361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07CEC902" w:rsidR="0023006D" w:rsidRPr="009508E0" w:rsidRDefault="0023006D" w:rsidP="00475A4E">
            <w:r>
              <w:t xml:space="preserve">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3AD699F" w:rsidR="00313D5C" w:rsidRPr="009508E0" w:rsidRDefault="00313D5C" w:rsidP="009D3FC0"/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1ACCE1A" w:rsidR="009A5511" w:rsidRPr="009508E0" w:rsidRDefault="009A5511" w:rsidP="001338B3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533FDF38" w:rsidR="00313D5C" w:rsidRPr="009508E0" w:rsidRDefault="00313D5C" w:rsidP="009508E0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1D6B8600" w:rsidR="00EF5930" w:rsidRPr="009508E0" w:rsidRDefault="00EF5930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829E0"/>
    <w:rsid w:val="000A3C04"/>
    <w:rsid w:val="000C304F"/>
    <w:rsid w:val="001338B3"/>
    <w:rsid w:val="001736FD"/>
    <w:rsid w:val="0023006D"/>
    <w:rsid w:val="00257361"/>
    <w:rsid w:val="00285599"/>
    <w:rsid w:val="002A2BB1"/>
    <w:rsid w:val="00313D5C"/>
    <w:rsid w:val="003377DC"/>
    <w:rsid w:val="003D7B9A"/>
    <w:rsid w:val="0041601A"/>
    <w:rsid w:val="00475A4E"/>
    <w:rsid w:val="00544090"/>
    <w:rsid w:val="005E021F"/>
    <w:rsid w:val="006F3628"/>
    <w:rsid w:val="008E51E3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B740BD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B6A41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62</TotalTime>
  <Pages>3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16</cp:revision>
  <cp:lastPrinted>2004-01-21T12:22:00Z</cp:lastPrinted>
  <dcterms:created xsi:type="dcterms:W3CDTF">2016-10-04T16:31:00Z</dcterms:created>
  <dcterms:modified xsi:type="dcterms:W3CDTF">2016-12-09T10:04:00Z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