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0EABE990" w:rsidR="003D7B9A" w:rsidRPr="009508E0" w:rsidRDefault="00CB23FA">
            <w:pPr>
              <w:pStyle w:val="Heading1"/>
            </w:pPr>
            <w:r>
              <w:t>COACHING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66114212" w:rsidR="00313D5C" w:rsidRPr="009508E0" w:rsidRDefault="00313D5C" w:rsidP="00DB39F9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A3343E">
              <w:t>20</w:t>
            </w:r>
            <w:r w:rsidR="00D447C8">
              <w:t xml:space="preserve">.10.2016, </w:t>
            </w:r>
            <w:r w:rsidR="009E497D">
              <w:t>15</w:t>
            </w:r>
            <w:r w:rsidR="00A80C0D">
              <w:t>:</w:t>
            </w:r>
            <w:r w:rsidR="00DB39F9">
              <w:t>25</w:t>
            </w:r>
            <w:r w:rsidR="00D447C8">
              <w:t xml:space="preserve"> – </w:t>
            </w:r>
            <w:r w:rsidR="00CB23FA">
              <w:t>16</w:t>
            </w:r>
            <w:r w:rsidR="00A80C0D">
              <w:t>:</w:t>
            </w:r>
            <w:r w:rsidR="00DB39F9">
              <w:t>0</w:t>
            </w:r>
            <w:r w:rsidR="00CB23FA">
              <w:t>0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6E8A9F5A" w:rsidR="003D7B9A" w:rsidRPr="009508E0" w:rsidRDefault="00D447C8">
            <w:r>
              <w:t xml:space="preserve">Wöchentliche </w:t>
            </w:r>
            <w:r w:rsidR="00A80C0D">
              <w:t>Coaching</w:t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5DC38710" w:rsidR="003D7B9A" w:rsidRPr="009508E0" w:rsidRDefault="00A80C0D">
            <w:r>
              <w:t>Coaching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417D6336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A83D784" w14:textId="77777777" w:rsidR="003D7B9A" w:rsidRPr="009508E0" w:rsidRDefault="003D7B9A">
            <w:pPr>
              <w:pStyle w:val="berschriftinGrobuchstaben"/>
            </w:pPr>
            <w:r w:rsidRPr="009508E0">
              <w:t>Zeitnehmer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EEFD2F9" w14:textId="77777777" w:rsidR="003D7B9A" w:rsidRPr="009508E0" w:rsidRDefault="00C5220E">
            <w:r>
              <w:t>????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24C850EA" w:rsidR="003D7B9A" w:rsidRPr="009508E0" w:rsidRDefault="00A80C0D" w:rsidP="00A80C0D">
            <w:r>
              <w:t xml:space="preserve">Wolfgang Auer, </w:t>
            </w:r>
            <w:r w:rsidR="00C5220E" w:rsidRPr="00C5220E">
              <w:t xml:space="preserve">Tobias </w:t>
            </w:r>
            <w:proofErr w:type="spellStart"/>
            <w:r w:rsidR="00C5220E" w:rsidRPr="00C5220E">
              <w:t>Breuß</w:t>
            </w:r>
            <w:proofErr w:type="spellEnd"/>
            <w:r w:rsidR="00C5220E" w:rsidRPr="00C5220E">
              <w:t>, Jim Fr</w:t>
            </w:r>
            <w:r w:rsidR="00C5220E">
              <w:t xml:space="preserve">ey, Thomas </w:t>
            </w:r>
            <w:proofErr w:type="spellStart"/>
            <w:r w:rsidR="00C5220E">
              <w:t>Rienößl</w:t>
            </w:r>
            <w:proofErr w:type="spellEnd"/>
            <w:r>
              <w:t xml:space="preserve">, </w:t>
            </w:r>
            <w:r w:rsidRPr="00A80C0D">
              <w:t>Patrick Ritschel</w:t>
            </w:r>
            <w:r w:rsidR="00C5220E">
              <w:t xml:space="preserve">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0" w:name="MinuteTopic"/>
            <w:r w:rsidRPr="009508E0">
              <w:t>Tagungsordnungspunkte</w:t>
            </w:r>
            <w:bookmarkEnd w:id="0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1" w:name="MinuteItems"/>
            <w:bookmarkStart w:id="2" w:name="MinuteTopicSection"/>
            <w:bookmarkEnd w:id="1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52D869A2" w:rsidR="003D7B9A" w:rsidRPr="009508E0" w:rsidRDefault="003D7B9A"/>
        </w:tc>
      </w:tr>
      <w:tr w:rsidR="00CB23F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E2417C4" w14:textId="535958CC" w:rsidR="00D44B7B" w:rsidRPr="009508E0" w:rsidRDefault="00D44B7B" w:rsidP="00DB39F9"/>
        </w:tc>
      </w:tr>
      <w:tr w:rsidR="00CB23F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CB23FA" w:rsidRPr="009508E0" w:rsidRDefault="00CB23FA"/>
        </w:tc>
      </w:tr>
      <w:tr w:rsidR="00CB23F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CB23FA" w:rsidRPr="009508E0" w:rsidRDefault="00CB23FA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196A3A9D" w:rsidR="00CB23FA" w:rsidRPr="009508E0" w:rsidRDefault="00CB23FA" w:rsidP="00A3343E"/>
        </w:tc>
      </w:tr>
      <w:tr w:rsidR="00CB23F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CB23FA" w:rsidRPr="009508E0" w:rsidRDefault="00CB23FA"/>
        </w:tc>
      </w:tr>
      <w:tr w:rsidR="00CB23F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CB23FA" w:rsidRPr="009508E0" w:rsidRDefault="00CB23FA"/>
        </w:tc>
      </w:tr>
      <w:tr w:rsidR="00CB23FA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CB23FA" w:rsidRPr="009508E0" w:rsidRDefault="00CB23FA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3B44C3C3" w:rsidR="00CB23FA" w:rsidRPr="009508E0" w:rsidRDefault="00CB23FA" w:rsidP="000C304F"/>
        </w:tc>
      </w:tr>
      <w:tr w:rsidR="00CB23FA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F55C51" w14:textId="0044E9DD" w:rsidR="00CB23FA" w:rsidRPr="009508E0" w:rsidRDefault="00CB23FA" w:rsidP="009508E0"/>
        </w:tc>
      </w:tr>
      <w:tr w:rsidR="00CB23FA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CB23FA" w:rsidRPr="009508E0" w:rsidRDefault="00CB23FA" w:rsidP="009508E0"/>
        </w:tc>
      </w:tr>
      <w:tr w:rsidR="00CB23FA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CB23FA" w:rsidRPr="009508E0" w:rsidRDefault="00CB23FA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CB23FA" w:rsidRPr="009508E0" w:rsidRDefault="00CB23FA" w:rsidP="009508E0">
            <w:r w:rsidRPr="009508E0">
              <w:t>[ERGEBNIS]</w:t>
            </w:r>
          </w:p>
        </w:tc>
      </w:tr>
      <w:tr w:rsidR="00CB23FA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CB23FA" w:rsidRPr="009508E0" w:rsidRDefault="00CB23FA" w:rsidP="009508E0"/>
        </w:tc>
      </w:tr>
      <w:tr w:rsidR="00CB23FA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CB23FA" w:rsidRPr="009508E0" w:rsidRDefault="00CB23FA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5816F25F" w:rsidR="00313D5C" w:rsidRPr="009508E0" w:rsidRDefault="00313D5C" w:rsidP="009508E0"/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E5E166A" w14:textId="299271AB" w:rsidR="00313D5C" w:rsidRPr="009508E0" w:rsidRDefault="00313D5C" w:rsidP="00257361"/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253348" w14:textId="77777777" w:rsidR="00313D5C" w:rsidRPr="009508E0" w:rsidRDefault="00313D5C" w:rsidP="009508E0"/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A5511">
        <w:trPr>
          <w:trHeight w:val="70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211177CF" w:rsidR="00313D5C" w:rsidRPr="009508E0" w:rsidRDefault="00313D5C" w:rsidP="009D3FC0"/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11BA1905" w:rsidR="009A5511" w:rsidRPr="009508E0" w:rsidRDefault="009A5511" w:rsidP="009A5511">
            <w:bookmarkStart w:id="3" w:name="_GoBack"/>
            <w:bookmarkEnd w:id="3"/>
          </w:p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91A13C" w14:textId="77777777" w:rsidR="00313D5C" w:rsidRPr="009508E0" w:rsidRDefault="00313D5C" w:rsidP="009508E0"/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2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0A3C04"/>
    <w:rsid w:val="000C304F"/>
    <w:rsid w:val="001736FD"/>
    <w:rsid w:val="00257361"/>
    <w:rsid w:val="002A2BB1"/>
    <w:rsid w:val="00313D5C"/>
    <w:rsid w:val="003D7B9A"/>
    <w:rsid w:val="0041601A"/>
    <w:rsid w:val="005E021F"/>
    <w:rsid w:val="009508E0"/>
    <w:rsid w:val="009A5511"/>
    <w:rsid w:val="009D3FC0"/>
    <w:rsid w:val="009E497D"/>
    <w:rsid w:val="00A06D1C"/>
    <w:rsid w:val="00A3343E"/>
    <w:rsid w:val="00A622F8"/>
    <w:rsid w:val="00A80C0D"/>
    <w:rsid w:val="00B04612"/>
    <w:rsid w:val="00C5220E"/>
    <w:rsid w:val="00CB23FA"/>
    <w:rsid w:val="00CD7C06"/>
    <w:rsid w:val="00D447C8"/>
    <w:rsid w:val="00D44B7B"/>
    <w:rsid w:val="00D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ursus/Git/AlienHacky/Protokolle/Vorlagen/Besprechungsprotoko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</Template>
  <TotalTime>32</TotalTime>
  <Pages>3</Pages>
  <Words>99</Words>
  <Characters>566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11</cp:revision>
  <cp:lastPrinted>2004-01-21T12:22:00Z</cp:lastPrinted>
  <dcterms:created xsi:type="dcterms:W3CDTF">2016-10-04T16:31:00Z</dcterms:created>
  <dcterms:modified xsi:type="dcterms:W3CDTF">2016-11-01T15:50:00Z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