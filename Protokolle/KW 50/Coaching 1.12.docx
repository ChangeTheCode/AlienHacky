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0EABE990" w:rsidR="003D7B9A" w:rsidRPr="009508E0" w:rsidRDefault="00CB23FA">
            <w:pPr>
              <w:pStyle w:val="Heading1"/>
            </w:pPr>
            <w:r>
              <w:t>COACHING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4F1E4EC7" w:rsidR="00313D5C" w:rsidRPr="009508E0" w:rsidRDefault="00313D5C" w:rsidP="00DB39F9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485DC1">
              <w:t>15</w:t>
            </w:r>
            <w:r w:rsidR="001338B3">
              <w:t>.12</w:t>
            </w:r>
            <w:r w:rsidR="00D447C8">
              <w:t xml:space="preserve">.2016, </w:t>
            </w:r>
            <w:r w:rsidR="00485DC1">
              <w:t>14:2</w:t>
            </w:r>
            <w:r w:rsidR="00475A4E">
              <w:t>0</w:t>
            </w:r>
            <w:r w:rsidR="00D447C8">
              <w:t xml:space="preserve"> – </w:t>
            </w:r>
            <w:r w:rsidR="00CF4FB0">
              <w:t>14</w:t>
            </w:r>
            <w:r w:rsidR="00A80C0D">
              <w:t>:</w:t>
            </w:r>
            <w:r w:rsidR="0037527A">
              <w:t>25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6E8A9F5A" w:rsidR="003D7B9A" w:rsidRPr="009508E0" w:rsidRDefault="00D447C8">
            <w:r>
              <w:t xml:space="preserve">Wöchentliche </w:t>
            </w:r>
            <w:r w:rsidR="00A80C0D">
              <w:t>Coaching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5DC38710" w:rsidR="003D7B9A" w:rsidRPr="009508E0" w:rsidRDefault="00A80C0D">
            <w:r>
              <w:t>Coaching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  <w:bookmarkStart w:id="0" w:name="_GoBack"/>
            <w:bookmarkEnd w:id="0"/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417D6336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A83D784" w14:textId="77777777" w:rsidR="003D7B9A" w:rsidRPr="009508E0" w:rsidRDefault="003D7B9A">
            <w:pPr>
              <w:pStyle w:val="berschriftinGrobuchstaben"/>
            </w:pPr>
            <w:r w:rsidRPr="009508E0">
              <w:t>Zeitnehmer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EFD2F9" w14:textId="77777777" w:rsidR="003D7B9A" w:rsidRPr="009508E0" w:rsidRDefault="00C5220E">
            <w:r>
              <w:t>????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3B94B0FA" w:rsidR="003D7B9A" w:rsidRPr="009508E0" w:rsidRDefault="00A80C0D" w:rsidP="00485DC1">
            <w:r>
              <w:t xml:space="preserve">Wolfgang Auer, </w:t>
            </w:r>
            <w:r w:rsidR="00C5220E" w:rsidRPr="00C5220E">
              <w:t xml:space="preserve">Tobias </w:t>
            </w:r>
            <w:proofErr w:type="spellStart"/>
            <w:r w:rsidR="00C5220E" w:rsidRPr="00C5220E">
              <w:t>Breuß</w:t>
            </w:r>
            <w:proofErr w:type="spellEnd"/>
            <w:r w:rsidR="00C5220E" w:rsidRPr="00C5220E">
              <w:t>, Jim Fr</w:t>
            </w:r>
            <w:r w:rsidR="00C5220E">
              <w:t xml:space="preserve">ey, Thomas </w:t>
            </w:r>
            <w:proofErr w:type="spellStart"/>
            <w:r w:rsidR="00C5220E">
              <w:t>Rienößl</w:t>
            </w:r>
            <w:proofErr w:type="spellEnd"/>
            <w:r w:rsidR="00C5220E"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1" w:name="MinuteTopic"/>
            <w:r w:rsidRPr="009508E0">
              <w:t>Tagungsordnungspunkte</w:t>
            </w:r>
            <w:bookmarkEnd w:id="1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2" w:name="MinuteItems"/>
            <w:bookmarkStart w:id="3" w:name="MinuteTopicSection"/>
            <w:bookmarkEnd w:id="2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174C58CF" w:rsidR="003D7B9A" w:rsidRPr="009508E0" w:rsidRDefault="00662FF2">
            <w:r>
              <w:t>Stand</w:t>
            </w:r>
          </w:p>
        </w:tc>
      </w:tr>
      <w:tr w:rsidR="00CB23F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E2417C4" w14:textId="7CCB1DA6" w:rsidR="00D44B7B" w:rsidRPr="009508E0" w:rsidRDefault="00662FF2" w:rsidP="00DB39F9">
            <w:r>
              <w:t xml:space="preserve">Stand der </w:t>
            </w:r>
            <w:proofErr w:type="spellStart"/>
            <w:r>
              <w:t>Aktulle</w:t>
            </w:r>
            <w:proofErr w:type="spellEnd"/>
            <w:r>
              <w:t xml:space="preserve"> Programmierung mit </w:t>
            </w:r>
            <w:r w:rsidR="0037527A">
              <w:t>Wolfgang</w:t>
            </w:r>
            <w:r>
              <w:t xml:space="preserve"> besprochen</w:t>
            </w:r>
          </w:p>
        </w:tc>
      </w:tr>
      <w:tr w:rsidR="00CB23F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CB23FA" w:rsidRPr="009508E0" w:rsidRDefault="00CB23FA"/>
        </w:tc>
      </w:tr>
      <w:tr w:rsidR="00CB23F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CB23FA" w:rsidRPr="009508E0" w:rsidRDefault="00CB23FA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196A3A9D" w:rsidR="00CB23FA" w:rsidRPr="009508E0" w:rsidRDefault="00CB23FA" w:rsidP="00A3343E"/>
        </w:tc>
      </w:tr>
      <w:tr w:rsidR="00CB23F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CB23FA" w:rsidRPr="009508E0" w:rsidRDefault="00CB23FA"/>
        </w:tc>
      </w:tr>
      <w:tr w:rsidR="00CB23F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CB23FA" w:rsidRPr="009508E0" w:rsidRDefault="00CB23FA"/>
        </w:tc>
      </w:tr>
      <w:tr w:rsidR="00CB23FA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CB23FA" w:rsidRPr="009508E0" w:rsidRDefault="00CB23FA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3B44C3C3" w:rsidR="00CB23FA" w:rsidRPr="009508E0" w:rsidRDefault="00CB23FA" w:rsidP="000C304F"/>
        </w:tc>
      </w:tr>
      <w:tr w:rsidR="00CB23FA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F55C51" w14:textId="0044E9DD" w:rsidR="00CB23FA" w:rsidRPr="009508E0" w:rsidRDefault="00CB23FA" w:rsidP="009508E0"/>
        </w:tc>
      </w:tr>
      <w:tr w:rsidR="00CB23FA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CB23FA" w:rsidRPr="009508E0" w:rsidRDefault="00CB23FA" w:rsidP="009508E0"/>
        </w:tc>
      </w:tr>
      <w:tr w:rsidR="00CB23FA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CB23FA" w:rsidRPr="009508E0" w:rsidRDefault="00CB23FA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CB23FA" w:rsidRPr="009508E0" w:rsidRDefault="00CB23FA" w:rsidP="009508E0">
            <w:r w:rsidRPr="009508E0">
              <w:t>[ERGEBNIS]</w:t>
            </w:r>
          </w:p>
        </w:tc>
      </w:tr>
      <w:tr w:rsidR="00CB23FA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CB23FA" w:rsidRPr="009508E0" w:rsidRDefault="00CB23FA" w:rsidP="009508E0"/>
        </w:tc>
      </w:tr>
      <w:tr w:rsidR="00CB23FA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CB23FA" w:rsidRPr="009508E0" w:rsidRDefault="00CB23FA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04DC1231" w:rsidR="00313D5C" w:rsidRPr="009508E0" w:rsidRDefault="00313D5C" w:rsidP="009508E0"/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2254FF22" w:rsidR="00313D5C" w:rsidRPr="009508E0" w:rsidRDefault="00313D5C" w:rsidP="00257361"/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07CEC902" w:rsidR="0023006D" w:rsidRPr="009508E0" w:rsidRDefault="0023006D" w:rsidP="00475A4E">
            <w:r>
              <w:t xml:space="preserve"> </w:t>
            </w:r>
          </w:p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A5511">
        <w:trPr>
          <w:trHeight w:val="70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53AD699F" w:rsidR="00313D5C" w:rsidRPr="009508E0" w:rsidRDefault="00313D5C" w:rsidP="009D3FC0"/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41ACCE1A" w:rsidR="009A5511" w:rsidRPr="009508E0" w:rsidRDefault="009A5511" w:rsidP="001338B3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533FDF38" w:rsidR="00313D5C" w:rsidRPr="009508E0" w:rsidRDefault="00313D5C" w:rsidP="009508E0"/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1D6B8600" w:rsidR="00EF5930" w:rsidRPr="009508E0" w:rsidRDefault="00EF5930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3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A3C04"/>
    <w:rsid w:val="000C304F"/>
    <w:rsid w:val="001338B3"/>
    <w:rsid w:val="001736FD"/>
    <w:rsid w:val="0023006D"/>
    <w:rsid w:val="00257361"/>
    <w:rsid w:val="00285599"/>
    <w:rsid w:val="002A2BB1"/>
    <w:rsid w:val="00313D5C"/>
    <w:rsid w:val="0037527A"/>
    <w:rsid w:val="003D7B9A"/>
    <w:rsid w:val="0041601A"/>
    <w:rsid w:val="00475A4E"/>
    <w:rsid w:val="00485DC1"/>
    <w:rsid w:val="005E021F"/>
    <w:rsid w:val="00662FF2"/>
    <w:rsid w:val="009508E0"/>
    <w:rsid w:val="009A5511"/>
    <w:rsid w:val="009D3FC0"/>
    <w:rsid w:val="009E497D"/>
    <w:rsid w:val="00A06D1C"/>
    <w:rsid w:val="00A3343E"/>
    <w:rsid w:val="00A622F8"/>
    <w:rsid w:val="00A624CE"/>
    <w:rsid w:val="00A80C0D"/>
    <w:rsid w:val="00B04612"/>
    <w:rsid w:val="00B740BD"/>
    <w:rsid w:val="00C45E3E"/>
    <w:rsid w:val="00C5220E"/>
    <w:rsid w:val="00CB23FA"/>
    <w:rsid w:val="00CD7C06"/>
    <w:rsid w:val="00CF4FB0"/>
    <w:rsid w:val="00D447C8"/>
    <w:rsid w:val="00D44B7B"/>
    <w:rsid w:val="00D87A26"/>
    <w:rsid w:val="00DB39F9"/>
    <w:rsid w:val="00E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rsus/Git/AlienHacky/Protokolle/Vorlagen/Besprechungsprotoko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65</TotalTime>
  <Pages>3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16</cp:revision>
  <cp:lastPrinted>2004-01-21T12:22:00Z</cp:lastPrinted>
  <dcterms:created xsi:type="dcterms:W3CDTF">2016-10-04T16:31:00Z</dcterms:created>
  <dcterms:modified xsi:type="dcterms:W3CDTF">2016-12-15T13:30:00Z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