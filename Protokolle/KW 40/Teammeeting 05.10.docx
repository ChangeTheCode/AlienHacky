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62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646"/>
        <w:gridCol w:w="566"/>
        <w:gridCol w:w="7150"/>
      </w:tblGrid>
      <w:tr w:rsidR="003D7B9A" w:rsidRPr="009508E0" w14:paraId="2AC75C92" w14:textId="77777777" w:rsidTr="009508E0">
        <w:trPr>
          <w:trHeight w:val="576"/>
          <w:jc w:val="center"/>
        </w:trPr>
        <w:tc>
          <w:tcPr>
            <w:tcW w:w="9362" w:type="dxa"/>
            <w:gridSpan w:val="3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381222A1" w14:textId="77777777" w:rsidR="003D7B9A" w:rsidRPr="009508E0" w:rsidRDefault="00D447C8">
            <w:pPr>
              <w:pStyle w:val="Heading1"/>
            </w:pPr>
            <w:r>
              <w:t>TEAMMEETING</w:t>
            </w:r>
          </w:p>
        </w:tc>
      </w:tr>
      <w:tr w:rsidR="00313D5C" w:rsidRPr="009508E0" w14:paraId="068546CE" w14:textId="77777777" w:rsidTr="009508E0">
        <w:trPr>
          <w:trHeight w:val="576"/>
          <w:jc w:val="center"/>
        </w:trPr>
        <w:tc>
          <w:tcPr>
            <w:tcW w:w="9362" w:type="dxa"/>
            <w:gridSpan w:val="3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3D371DF6" w14:textId="6442F18F" w:rsidR="00313D5C" w:rsidRPr="009508E0" w:rsidRDefault="00313D5C" w:rsidP="00D447C8">
            <w:pPr>
              <w:pStyle w:val="Heading1"/>
            </w:pPr>
            <w:r w:rsidRPr="009508E0">
              <w:tab/>
            </w:r>
            <w:r w:rsidRPr="009508E0">
              <w:tab/>
            </w:r>
            <w:r w:rsidRPr="009508E0">
              <w:tab/>
            </w:r>
            <w:r w:rsidRPr="009508E0">
              <w:tab/>
            </w:r>
            <w:r w:rsidRPr="009508E0">
              <w:tab/>
            </w:r>
            <w:r w:rsidRPr="009508E0">
              <w:tab/>
            </w:r>
            <w:r w:rsidRPr="009508E0">
              <w:tab/>
            </w:r>
            <w:r w:rsidR="00D447C8">
              <w:t>U325</w:t>
            </w:r>
            <w:r w:rsidRPr="009508E0">
              <w:t xml:space="preserve"> </w:t>
            </w:r>
            <w:r w:rsidRPr="009508E0">
              <w:tab/>
            </w:r>
            <w:r w:rsidRPr="009508E0">
              <w:tab/>
            </w:r>
            <w:r w:rsidR="00372C61">
              <w:t>05.10.2016, 13:15</w:t>
            </w:r>
            <w:r w:rsidR="00D447C8">
              <w:t xml:space="preserve"> – 1</w:t>
            </w:r>
            <w:r w:rsidR="00A06D1C">
              <w:t>5</w:t>
            </w:r>
            <w:r w:rsidR="00372C61">
              <w:t>:00</w:t>
            </w:r>
          </w:p>
        </w:tc>
      </w:tr>
      <w:tr w:rsidR="003D7B9A" w:rsidRPr="009508E0" w14:paraId="1ADB767B" w14:textId="77777777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41F9F78C" w14:textId="77777777" w:rsidR="003D7B9A" w:rsidRPr="009508E0" w:rsidRDefault="003D7B9A">
            <w:pPr>
              <w:pStyle w:val="berschriftinGrobuchstaben"/>
            </w:pPr>
            <w:r w:rsidRPr="009508E0">
              <w:t>Einberufen von</w:t>
            </w:r>
          </w:p>
        </w:tc>
        <w:tc>
          <w:tcPr>
            <w:tcW w:w="7150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D9A7DDE" w14:textId="77777777" w:rsidR="003D7B9A" w:rsidRPr="009508E0" w:rsidRDefault="00D447C8">
            <w:r>
              <w:t>Wöchentliche Sitzung</w:t>
            </w:r>
          </w:p>
        </w:tc>
      </w:tr>
      <w:tr w:rsidR="003D7B9A" w:rsidRPr="009508E0" w14:paraId="79AC6B29" w14:textId="77777777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705D1570" w14:textId="77777777" w:rsidR="003D7B9A" w:rsidRPr="009508E0" w:rsidRDefault="003D7B9A">
            <w:pPr>
              <w:pStyle w:val="berschriftinGrobuchstaben"/>
            </w:pPr>
            <w:r w:rsidRPr="009508E0">
              <w:t>Besprechungsart:</w:t>
            </w:r>
          </w:p>
        </w:tc>
        <w:tc>
          <w:tcPr>
            <w:tcW w:w="71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E0C51D7" w14:textId="77777777" w:rsidR="003D7B9A" w:rsidRPr="009508E0" w:rsidRDefault="00C5220E">
            <w:r>
              <w:t>????</w:t>
            </w:r>
          </w:p>
        </w:tc>
      </w:tr>
      <w:tr w:rsidR="003D7B9A" w:rsidRPr="009508E0" w14:paraId="0C81D08B" w14:textId="77777777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697FDBA" w14:textId="77777777" w:rsidR="003D7B9A" w:rsidRPr="009508E0" w:rsidRDefault="003D7B9A">
            <w:pPr>
              <w:pStyle w:val="berschriftinGrobuchstaben"/>
            </w:pPr>
            <w:r w:rsidRPr="009508E0">
              <w:t>Besprechungsleiter</w:t>
            </w:r>
          </w:p>
        </w:tc>
        <w:tc>
          <w:tcPr>
            <w:tcW w:w="71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FEDAFE5" w14:textId="77777777" w:rsidR="003D7B9A" w:rsidRPr="009508E0" w:rsidRDefault="00D447C8">
            <w:r>
              <w:t>Ursus Schneider</w:t>
            </w:r>
          </w:p>
        </w:tc>
      </w:tr>
      <w:tr w:rsidR="003D7B9A" w:rsidRPr="009508E0" w14:paraId="7CF267C4" w14:textId="77777777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B2A0AC8" w14:textId="77777777" w:rsidR="003D7B9A" w:rsidRPr="009508E0" w:rsidRDefault="003D7B9A">
            <w:pPr>
              <w:pStyle w:val="berschriftinGrobuchstaben"/>
            </w:pPr>
            <w:r w:rsidRPr="009508E0">
              <w:t>Protokollführer</w:t>
            </w:r>
          </w:p>
        </w:tc>
        <w:tc>
          <w:tcPr>
            <w:tcW w:w="71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6EC93E4" w14:textId="77777777" w:rsidR="003D7B9A" w:rsidRPr="009508E0" w:rsidRDefault="00D447C8">
            <w:r>
              <w:t>Ursus Schneider</w:t>
            </w:r>
          </w:p>
        </w:tc>
      </w:tr>
      <w:tr w:rsidR="003D7B9A" w:rsidRPr="009508E0" w14:paraId="1B2872DC" w14:textId="77777777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0253F6C6" w14:textId="77777777" w:rsidR="003D7B9A" w:rsidRPr="009508E0" w:rsidRDefault="003D7B9A">
            <w:pPr>
              <w:pStyle w:val="berschriftinGrobuchstaben"/>
            </w:pPr>
            <w:r w:rsidRPr="009508E0">
              <w:t>Teilnehmer</w:t>
            </w:r>
          </w:p>
        </w:tc>
        <w:tc>
          <w:tcPr>
            <w:tcW w:w="71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A2EA979" w14:textId="77777777" w:rsidR="003D7B9A" w:rsidRPr="009508E0" w:rsidRDefault="00C5220E">
            <w:r w:rsidRPr="00C5220E">
              <w:t xml:space="preserve">Tobias </w:t>
            </w:r>
            <w:proofErr w:type="spellStart"/>
            <w:r w:rsidRPr="00C5220E">
              <w:t>Breuß</w:t>
            </w:r>
            <w:proofErr w:type="spellEnd"/>
            <w:r w:rsidRPr="00C5220E">
              <w:t>, Jim Fr</w:t>
            </w:r>
            <w:r>
              <w:t xml:space="preserve">ey, Thomas </w:t>
            </w:r>
            <w:proofErr w:type="spellStart"/>
            <w:r>
              <w:t>Rienößl</w:t>
            </w:r>
            <w:proofErr w:type="spellEnd"/>
            <w:r>
              <w:t xml:space="preserve"> und Ursus Schneider</w:t>
            </w:r>
          </w:p>
        </w:tc>
      </w:tr>
      <w:tr w:rsidR="003D7B9A" w:rsidRPr="009508E0" w14:paraId="7FEF50FD" w14:textId="77777777" w:rsidTr="009508E0">
        <w:trPr>
          <w:trHeight w:val="360"/>
          <w:jc w:val="center"/>
        </w:trPr>
        <w:tc>
          <w:tcPr>
            <w:tcW w:w="9362" w:type="dxa"/>
            <w:gridSpan w:val="3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79CB1B9D" w14:textId="77777777" w:rsidR="003D7B9A" w:rsidRPr="009508E0" w:rsidRDefault="003D7B9A">
            <w:pPr>
              <w:pStyle w:val="Heading2"/>
            </w:pPr>
            <w:bookmarkStart w:id="0" w:name="MinuteTopic"/>
            <w:r w:rsidRPr="009508E0">
              <w:t>Tagungsordnungspunkte</w:t>
            </w:r>
            <w:bookmarkEnd w:id="0"/>
          </w:p>
        </w:tc>
      </w:tr>
      <w:tr w:rsidR="003D7B9A" w:rsidRPr="009508E0" w14:paraId="48EBEE5C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1B02FCF6" w14:textId="77777777" w:rsidR="003D7B9A" w:rsidRPr="009508E0" w:rsidRDefault="00313D5C">
            <w:pPr>
              <w:pStyle w:val="berschriftinGrobuchstaben"/>
            </w:pPr>
            <w:bookmarkStart w:id="1" w:name="MinuteItems"/>
            <w:bookmarkStart w:id="2" w:name="MinuteTopicSection"/>
            <w:bookmarkEnd w:id="1"/>
            <w:r w:rsidRPr="009508E0">
              <w:t>Thema</w:t>
            </w:r>
          </w:p>
        </w:tc>
        <w:tc>
          <w:tcPr>
            <w:tcW w:w="7716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CAF375E" w14:textId="77777777" w:rsidR="003D7B9A" w:rsidRPr="009508E0" w:rsidRDefault="009D3FC0">
            <w:r>
              <w:t>Projektkategorie: vermute Projekt aber nicht sicher?</w:t>
            </w:r>
          </w:p>
        </w:tc>
      </w:tr>
      <w:tr w:rsidR="003D7B9A" w:rsidRPr="009508E0" w14:paraId="69B07399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E2417C4" w14:textId="33E28986" w:rsidR="003D7B9A" w:rsidRPr="009508E0" w:rsidRDefault="00B358FB">
            <w:r>
              <w:t>100 Stunden werden angewendet</w:t>
            </w:r>
          </w:p>
        </w:tc>
      </w:tr>
      <w:tr w:rsidR="003D7B9A" w:rsidRPr="009508E0" w14:paraId="54E0CDDA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314F93AB" w14:textId="77777777" w:rsidR="003D7B9A" w:rsidRPr="009508E0" w:rsidRDefault="003D7B9A"/>
        </w:tc>
      </w:tr>
      <w:tr w:rsidR="003D7B9A" w:rsidRPr="009508E0" w14:paraId="580FECB3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4F461004" w14:textId="77777777" w:rsidR="003D7B9A" w:rsidRPr="009508E0" w:rsidRDefault="00313D5C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DE151E7" w14:textId="77777777" w:rsidR="003D7B9A" w:rsidRPr="009508E0" w:rsidRDefault="00313D5C">
            <w:r w:rsidRPr="009508E0">
              <w:t>[ERGEBNIS]</w:t>
            </w:r>
          </w:p>
        </w:tc>
      </w:tr>
      <w:tr w:rsidR="003D7B9A" w:rsidRPr="009508E0" w14:paraId="56183B9A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5F86A70" w14:textId="77777777" w:rsidR="003D7B9A" w:rsidRPr="009508E0" w:rsidRDefault="003D7B9A"/>
        </w:tc>
      </w:tr>
      <w:tr w:rsidR="003D7B9A" w:rsidRPr="009508E0" w14:paraId="52342C10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7AB378F4" w14:textId="77777777" w:rsidR="003D7B9A" w:rsidRPr="009508E0" w:rsidRDefault="003D7B9A"/>
        </w:tc>
      </w:tr>
      <w:tr w:rsidR="00313D5C" w:rsidRPr="009508E0" w14:paraId="65811451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68B52BB" w14:textId="77777777" w:rsidR="00313D5C" w:rsidRPr="009508E0" w:rsidRDefault="00313D5C" w:rsidP="009508E0">
            <w:pPr>
              <w:pStyle w:val="berschriftinGrobuchstaben"/>
            </w:pPr>
            <w:r w:rsidRPr="009508E0">
              <w:t>Thema</w:t>
            </w:r>
          </w:p>
        </w:tc>
        <w:tc>
          <w:tcPr>
            <w:tcW w:w="7716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9F19F83" w14:textId="77777777" w:rsidR="00313D5C" w:rsidRPr="009508E0" w:rsidRDefault="009D3FC0" w:rsidP="009508E0">
            <w:r>
              <w:t>Projektplan fertigstellen</w:t>
            </w:r>
          </w:p>
        </w:tc>
      </w:tr>
      <w:tr w:rsidR="00313D5C" w:rsidRPr="009508E0" w14:paraId="16E350B1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3F55C51" w14:textId="77777777" w:rsidR="00313D5C" w:rsidRPr="009508E0" w:rsidRDefault="00313D5C" w:rsidP="009508E0"/>
        </w:tc>
      </w:tr>
      <w:tr w:rsidR="00313D5C" w:rsidRPr="009508E0" w14:paraId="469DBB20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299B51CC" w14:textId="77777777" w:rsidR="00313D5C" w:rsidRPr="009508E0" w:rsidRDefault="00313D5C" w:rsidP="009508E0"/>
        </w:tc>
      </w:tr>
      <w:tr w:rsidR="00313D5C" w:rsidRPr="009508E0" w14:paraId="1C649FA6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2C20A76C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BC3AA2E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4203FCF3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B4D5D5F" w14:textId="77777777" w:rsidR="00313D5C" w:rsidRPr="009508E0" w:rsidRDefault="00313D5C" w:rsidP="009508E0"/>
        </w:tc>
      </w:tr>
      <w:tr w:rsidR="00313D5C" w:rsidRPr="009508E0" w14:paraId="138FBF5A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2E0BBE49" w14:textId="77777777" w:rsidR="00313D5C" w:rsidRPr="009508E0" w:rsidRDefault="00313D5C" w:rsidP="009508E0"/>
        </w:tc>
      </w:tr>
    </w:tbl>
    <w:p w14:paraId="0CACA874" w14:textId="77777777" w:rsidR="00313D5C" w:rsidRDefault="00313D5C">
      <w:r>
        <w:br w:type="page"/>
      </w:r>
    </w:p>
    <w:tbl>
      <w:tblPr>
        <w:tblW w:w="9362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646"/>
        <w:gridCol w:w="7716"/>
      </w:tblGrid>
      <w:tr w:rsidR="00313D5C" w:rsidRPr="009508E0" w14:paraId="6E73750B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56C72BED" w14:textId="77777777" w:rsidR="00313D5C" w:rsidRPr="009508E0" w:rsidRDefault="00313D5C" w:rsidP="009508E0">
            <w:pPr>
              <w:pStyle w:val="berschriftinGrobuchstaben"/>
            </w:pPr>
            <w:r w:rsidRPr="009508E0">
              <w:lastRenderedPageBreak/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1ED0F5F" w14:textId="77777777" w:rsidR="00313D5C" w:rsidRPr="009508E0" w:rsidRDefault="009D3FC0" w:rsidP="009508E0">
            <w:r>
              <w:t>Aufteilung von Aufgaben durchgehen</w:t>
            </w:r>
          </w:p>
        </w:tc>
      </w:tr>
      <w:tr w:rsidR="00313D5C" w:rsidRPr="009508E0" w14:paraId="5A8EBE3E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E5E166A" w14:textId="77777777" w:rsidR="00313D5C" w:rsidRPr="009508E0" w:rsidRDefault="00313D5C" w:rsidP="009508E0"/>
        </w:tc>
      </w:tr>
      <w:tr w:rsidR="00313D5C" w:rsidRPr="009508E0" w14:paraId="7B2D1410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31253348" w14:textId="77777777" w:rsidR="00313D5C" w:rsidRPr="009508E0" w:rsidRDefault="00313D5C" w:rsidP="009508E0"/>
        </w:tc>
      </w:tr>
      <w:tr w:rsidR="00313D5C" w:rsidRPr="009508E0" w14:paraId="7A9B6C88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0B67B1E3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41FFF8C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7FD60DC8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79F92F8" w14:textId="77777777" w:rsidR="00313D5C" w:rsidRPr="009508E0" w:rsidRDefault="00313D5C" w:rsidP="009508E0"/>
        </w:tc>
      </w:tr>
      <w:tr w:rsidR="00313D5C" w:rsidRPr="009508E0" w14:paraId="70F31CBE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51DB9BC1" w14:textId="77777777" w:rsidR="00313D5C" w:rsidRPr="009508E0" w:rsidRDefault="00313D5C" w:rsidP="009508E0"/>
        </w:tc>
      </w:tr>
      <w:tr w:rsidR="00313D5C" w:rsidRPr="009508E0" w14:paraId="7F6D9931" w14:textId="77777777" w:rsidTr="009D3FC0">
        <w:trPr>
          <w:trHeight w:val="637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9A298DD" w14:textId="77777777" w:rsidR="00313D5C" w:rsidRPr="009508E0" w:rsidRDefault="00313D5C" w:rsidP="009508E0">
            <w:pPr>
              <w:pStyle w:val="berschriftinGrobuchstaben"/>
            </w:pPr>
            <w:r w:rsidRPr="009508E0"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DCF293B" w14:textId="61707FC5" w:rsidR="00313D5C" w:rsidRPr="009508E0" w:rsidRDefault="00B358FB" w:rsidP="009D3FC0">
            <w:r>
              <w:t>Sitzung Modalitäten</w:t>
            </w:r>
            <w:r w:rsidR="009D3FC0">
              <w:t xml:space="preserve"> besprechen</w:t>
            </w:r>
          </w:p>
        </w:tc>
      </w:tr>
      <w:tr w:rsidR="00313D5C" w:rsidRPr="009508E0" w14:paraId="13C559A6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A9AE80F" w14:textId="77777777" w:rsidR="00313D5C" w:rsidRPr="009508E0" w:rsidRDefault="00313D5C" w:rsidP="009508E0"/>
        </w:tc>
      </w:tr>
      <w:tr w:rsidR="00313D5C" w:rsidRPr="009508E0" w14:paraId="2CC96121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150CF2C0" w14:textId="77777777" w:rsidR="00313D5C" w:rsidRPr="009508E0" w:rsidRDefault="00313D5C" w:rsidP="009508E0"/>
        </w:tc>
      </w:tr>
      <w:tr w:rsidR="00313D5C" w:rsidRPr="009508E0" w14:paraId="3016B60F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449FFD5D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8C7B279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78E81851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25318B7" w14:textId="77777777" w:rsidR="00313D5C" w:rsidRPr="009508E0" w:rsidRDefault="00313D5C" w:rsidP="009508E0"/>
        </w:tc>
      </w:tr>
      <w:tr w:rsidR="00313D5C" w:rsidRPr="009508E0" w14:paraId="5D630D22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7AF9D4BB" w14:textId="77777777" w:rsidR="00313D5C" w:rsidRPr="009508E0" w:rsidRDefault="00313D5C" w:rsidP="009508E0"/>
        </w:tc>
      </w:tr>
      <w:tr w:rsidR="00313D5C" w:rsidRPr="009508E0" w14:paraId="7A13B848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BFBAD4A" w14:textId="77777777" w:rsidR="00313D5C" w:rsidRPr="009508E0" w:rsidRDefault="00313D5C" w:rsidP="009508E0">
            <w:pPr>
              <w:pStyle w:val="berschriftinGrobuchstaben"/>
            </w:pPr>
            <w:r w:rsidRPr="009508E0"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133C4DA" w14:textId="5D3271DC" w:rsidR="00313D5C" w:rsidRPr="009508E0" w:rsidRDefault="00022FFA" w:rsidP="009508E0">
            <w:r>
              <w:t>Umgebung</w:t>
            </w:r>
            <w:r w:rsidR="0007771D">
              <w:t>en</w:t>
            </w:r>
          </w:p>
        </w:tc>
      </w:tr>
      <w:tr w:rsidR="00313D5C" w:rsidRPr="009508E0" w14:paraId="2AE35709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4C2B52C" w14:textId="77777777" w:rsidR="0007771D" w:rsidRDefault="00022FFA" w:rsidP="009508E0">
            <w:r>
              <w:t xml:space="preserve">Server: </w:t>
            </w:r>
            <w:r w:rsidR="008962DB">
              <w:t xml:space="preserve">Ubuntu 16.4 </w:t>
            </w:r>
            <w:r w:rsidR="0007771D">
              <w:t xml:space="preserve">LTS, </w:t>
            </w:r>
            <w:proofErr w:type="spellStart"/>
            <w:r w:rsidR="0007771D">
              <w:t>CLion</w:t>
            </w:r>
            <w:proofErr w:type="spellEnd"/>
          </w:p>
          <w:p w14:paraId="6191A13C" w14:textId="0CAD0426" w:rsidR="00B358FB" w:rsidRPr="009508E0" w:rsidRDefault="00B358FB" w:rsidP="009508E0">
            <w:r>
              <w:t xml:space="preserve">Client: </w:t>
            </w:r>
            <w:proofErr w:type="spellStart"/>
            <w:r>
              <w:t>Ti</w:t>
            </w:r>
            <w:proofErr w:type="spellEnd"/>
            <w:r>
              <w:t xml:space="preserve"> CCS</w:t>
            </w:r>
            <w:bookmarkStart w:id="3" w:name="_GoBack"/>
            <w:bookmarkEnd w:id="3"/>
          </w:p>
        </w:tc>
      </w:tr>
      <w:tr w:rsidR="00313D5C" w:rsidRPr="009508E0" w14:paraId="7538945A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6E8EBEBF" w14:textId="77777777" w:rsidR="00313D5C" w:rsidRPr="009508E0" w:rsidRDefault="00313D5C" w:rsidP="009508E0"/>
        </w:tc>
      </w:tr>
      <w:tr w:rsidR="00313D5C" w:rsidRPr="009508E0" w14:paraId="68D4AAAC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16A0415A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CF7C887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5E1730E3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1A47B33" w14:textId="77777777" w:rsidR="00313D5C" w:rsidRPr="009508E0" w:rsidRDefault="00313D5C" w:rsidP="009508E0"/>
        </w:tc>
      </w:tr>
      <w:tr w:rsidR="00313D5C" w:rsidRPr="009508E0" w14:paraId="4095028A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3ABB5ABE" w14:textId="77777777" w:rsidR="00313D5C" w:rsidRPr="009508E0" w:rsidRDefault="00313D5C" w:rsidP="009508E0"/>
        </w:tc>
      </w:tr>
    </w:tbl>
    <w:p w14:paraId="2F8F47F8" w14:textId="77777777" w:rsidR="00313D5C" w:rsidRDefault="00313D5C">
      <w:r>
        <w:br w:type="page"/>
      </w:r>
    </w:p>
    <w:tbl>
      <w:tblPr>
        <w:tblW w:w="9362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646"/>
        <w:gridCol w:w="7716"/>
      </w:tblGrid>
      <w:tr w:rsidR="00313D5C" w:rsidRPr="009508E0" w14:paraId="43981DAF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26C8B4C9" w14:textId="77777777" w:rsidR="00313D5C" w:rsidRPr="009508E0" w:rsidRDefault="00313D5C" w:rsidP="009508E0">
            <w:pPr>
              <w:pStyle w:val="berschriftinGrobuchstaben"/>
            </w:pPr>
            <w:r w:rsidRPr="009508E0">
              <w:lastRenderedPageBreak/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CCC45A1" w14:textId="77777777" w:rsidR="00313D5C" w:rsidRPr="009508E0" w:rsidRDefault="00313D5C" w:rsidP="009508E0">
            <w:r w:rsidRPr="009508E0">
              <w:t>[THEMA]</w:t>
            </w:r>
          </w:p>
        </w:tc>
      </w:tr>
      <w:tr w:rsidR="00313D5C" w:rsidRPr="009508E0" w14:paraId="49A1CD0A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DB7A781" w14:textId="77777777" w:rsidR="00313D5C" w:rsidRPr="009508E0" w:rsidRDefault="00313D5C" w:rsidP="009508E0"/>
        </w:tc>
      </w:tr>
      <w:tr w:rsidR="00313D5C" w:rsidRPr="009508E0" w14:paraId="487277AE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5F43D5EB" w14:textId="77777777" w:rsidR="00313D5C" w:rsidRPr="009508E0" w:rsidRDefault="00313D5C" w:rsidP="009508E0"/>
        </w:tc>
      </w:tr>
      <w:tr w:rsidR="00313D5C" w:rsidRPr="009508E0" w14:paraId="44E88575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A6629D9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C60494A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770F4D09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754B0CC" w14:textId="77777777" w:rsidR="00313D5C" w:rsidRPr="009508E0" w:rsidRDefault="00313D5C" w:rsidP="009508E0"/>
        </w:tc>
      </w:tr>
      <w:tr w:rsidR="00313D5C" w:rsidRPr="009508E0" w14:paraId="4856D580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210B44B0" w14:textId="77777777" w:rsidR="00313D5C" w:rsidRPr="009508E0" w:rsidRDefault="00313D5C" w:rsidP="009508E0"/>
        </w:tc>
      </w:tr>
      <w:tr w:rsidR="00313D5C" w:rsidRPr="009508E0" w14:paraId="4C12D6CA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464966DE" w14:textId="77777777" w:rsidR="00313D5C" w:rsidRPr="009508E0" w:rsidRDefault="00313D5C" w:rsidP="009508E0">
            <w:pPr>
              <w:pStyle w:val="berschriftinGrobuchstaben"/>
            </w:pPr>
            <w:r w:rsidRPr="009508E0"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8FC248C" w14:textId="77777777" w:rsidR="00313D5C" w:rsidRPr="009508E0" w:rsidRDefault="00313D5C" w:rsidP="009508E0">
            <w:r w:rsidRPr="009508E0">
              <w:t>[THEMA]</w:t>
            </w:r>
          </w:p>
        </w:tc>
      </w:tr>
      <w:tr w:rsidR="00313D5C" w:rsidRPr="009508E0" w14:paraId="2F498C8D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9C6EB9D" w14:textId="77777777" w:rsidR="00313D5C" w:rsidRPr="009508E0" w:rsidRDefault="00313D5C" w:rsidP="009508E0"/>
        </w:tc>
      </w:tr>
      <w:tr w:rsidR="00313D5C" w:rsidRPr="009508E0" w14:paraId="5F1B3CA5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33A1BEA3" w14:textId="77777777" w:rsidR="00313D5C" w:rsidRPr="009508E0" w:rsidRDefault="00313D5C" w:rsidP="009508E0"/>
        </w:tc>
      </w:tr>
      <w:tr w:rsidR="00313D5C" w:rsidRPr="009508E0" w14:paraId="5E2A1077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2F26015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75CCCD0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74415674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EC69B52" w14:textId="77777777" w:rsidR="00313D5C" w:rsidRPr="009508E0" w:rsidRDefault="00313D5C" w:rsidP="009508E0"/>
        </w:tc>
      </w:tr>
      <w:tr w:rsidR="00313D5C" w:rsidRPr="009508E0" w14:paraId="228BE38C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099E8CCA" w14:textId="77777777" w:rsidR="00313D5C" w:rsidRPr="009508E0" w:rsidRDefault="00313D5C" w:rsidP="009508E0"/>
        </w:tc>
      </w:tr>
      <w:tr w:rsidR="00313D5C" w:rsidRPr="009508E0" w14:paraId="08F5ABB8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BA5343E" w14:textId="77777777" w:rsidR="00313D5C" w:rsidRPr="009508E0" w:rsidRDefault="00313D5C" w:rsidP="009508E0">
            <w:pPr>
              <w:pStyle w:val="berschriftinGrobuchstaben"/>
            </w:pPr>
            <w:r w:rsidRPr="009508E0"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BD22C2E" w14:textId="77777777" w:rsidR="00313D5C" w:rsidRPr="009508E0" w:rsidRDefault="00313D5C" w:rsidP="009508E0">
            <w:r w:rsidRPr="009508E0">
              <w:t>[THEMA]</w:t>
            </w:r>
          </w:p>
        </w:tc>
      </w:tr>
      <w:tr w:rsidR="00313D5C" w:rsidRPr="009508E0" w14:paraId="6F3B383A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3C95E80" w14:textId="77777777" w:rsidR="00313D5C" w:rsidRPr="009508E0" w:rsidRDefault="00313D5C" w:rsidP="009508E0"/>
        </w:tc>
      </w:tr>
      <w:tr w:rsidR="00313D5C" w:rsidRPr="009508E0" w14:paraId="7EB9C3E5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4DE90035" w14:textId="77777777" w:rsidR="00313D5C" w:rsidRPr="009508E0" w:rsidRDefault="00313D5C" w:rsidP="009508E0"/>
        </w:tc>
      </w:tr>
      <w:tr w:rsidR="00313D5C" w:rsidRPr="009508E0" w14:paraId="3EA89F58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79D35CF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526055E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2312239D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5F5D5A6" w14:textId="77777777" w:rsidR="00313D5C" w:rsidRPr="009508E0" w:rsidRDefault="00313D5C" w:rsidP="009508E0"/>
        </w:tc>
      </w:tr>
      <w:tr w:rsidR="00313D5C" w:rsidRPr="009508E0" w14:paraId="63C5EB91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09ECFD81" w14:textId="77777777" w:rsidR="00313D5C" w:rsidRPr="009508E0" w:rsidRDefault="00313D5C" w:rsidP="009508E0"/>
        </w:tc>
      </w:tr>
    </w:tbl>
    <w:p w14:paraId="3AEB123C" w14:textId="77777777" w:rsidR="003D7B9A" w:rsidRDefault="003D7B9A" w:rsidP="00313D5C">
      <w:bookmarkStart w:id="4" w:name="MinuteAdditional"/>
      <w:bookmarkEnd w:id="2"/>
      <w:bookmarkEnd w:id="4"/>
    </w:p>
    <w:tbl>
      <w:tblPr>
        <w:tblW w:w="9362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9362"/>
      </w:tblGrid>
      <w:tr w:rsidR="00313D5C" w:rsidRPr="009508E0" w14:paraId="6E57CAAF" w14:textId="77777777" w:rsidTr="009508E0">
        <w:trPr>
          <w:trHeight w:val="576"/>
          <w:jc w:val="center"/>
        </w:trPr>
        <w:tc>
          <w:tcPr>
            <w:tcW w:w="9362" w:type="dxa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67276B99" w14:textId="77777777" w:rsidR="00313D5C" w:rsidRPr="009508E0" w:rsidRDefault="00313D5C" w:rsidP="00313D5C">
            <w:pPr>
              <w:pStyle w:val="Heading1"/>
            </w:pPr>
            <w:r w:rsidRPr="009508E0">
              <w:t>[Schriftführer]</w:t>
            </w:r>
          </w:p>
        </w:tc>
      </w:tr>
    </w:tbl>
    <w:p w14:paraId="39079050" w14:textId="77777777" w:rsidR="00313D5C" w:rsidRPr="00B04612" w:rsidRDefault="00313D5C" w:rsidP="00313D5C"/>
    <w:sectPr w:rsidR="00313D5C" w:rsidRPr="00B04612" w:rsidSect="003D7B9A">
      <w:pgSz w:w="11907" w:h="16839"/>
      <w:pgMar w:top="1080" w:right="1008" w:bottom="108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7C8"/>
    <w:rsid w:val="00022FFA"/>
    <w:rsid w:val="0007771D"/>
    <w:rsid w:val="000C5E01"/>
    <w:rsid w:val="002A2BB1"/>
    <w:rsid w:val="00313D5C"/>
    <w:rsid w:val="00372C61"/>
    <w:rsid w:val="003A2294"/>
    <w:rsid w:val="003D7B9A"/>
    <w:rsid w:val="008962DB"/>
    <w:rsid w:val="009508E0"/>
    <w:rsid w:val="009D3FC0"/>
    <w:rsid w:val="00A06D1C"/>
    <w:rsid w:val="00B04612"/>
    <w:rsid w:val="00B358FB"/>
    <w:rsid w:val="00C5220E"/>
    <w:rsid w:val="00D4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69115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313D5C"/>
    <w:pPr>
      <w:spacing w:before="100" w:after="200" w:line="276" w:lineRule="auto"/>
    </w:pPr>
    <w:rPr>
      <w:lang w:val="de-DE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3D5C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3D5C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3D5C"/>
    <w:pPr>
      <w:pBdr>
        <w:top w:val="single" w:sz="6" w:space="2" w:color="5B9BD5"/>
      </w:pBdr>
      <w:spacing w:before="300" w:after="0"/>
      <w:outlineLvl w:val="2"/>
    </w:pPr>
    <w:rPr>
      <w:caps/>
      <w:color w:val="1F4D78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3D5C"/>
    <w:pPr>
      <w:pBdr>
        <w:top w:val="dotted" w:sz="6" w:space="2" w:color="5B9BD5"/>
      </w:pBdr>
      <w:spacing w:before="200" w:after="0"/>
      <w:outlineLvl w:val="3"/>
    </w:pPr>
    <w:rPr>
      <w:caps/>
      <w:color w:val="2E74B5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13D5C"/>
    <w:pPr>
      <w:pBdr>
        <w:bottom w:val="single" w:sz="6" w:space="1" w:color="5B9BD5"/>
      </w:pBdr>
      <w:spacing w:before="200" w:after="0"/>
      <w:outlineLvl w:val="4"/>
    </w:pPr>
    <w:rPr>
      <w:caps/>
      <w:color w:val="2E74B5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3D5C"/>
    <w:pPr>
      <w:pBdr>
        <w:bottom w:val="dotted" w:sz="6" w:space="1" w:color="5B9BD5"/>
      </w:pBdr>
      <w:spacing w:before="200" w:after="0"/>
      <w:outlineLvl w:val="5"/>
    </w:pPr>
    <w:rPr>
      <w:caps/>
      <w:color w:val="2E74B5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3D5C"/>
    <w:pPr>
      <w:spacing w:before="200" w:after="0"/>
      <w:outlineLvl w:val="6"/>
    </w:pPr>
    <w:rPr>
      <w:caps/>
      <w:color w:val="2E74B5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3D5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3D5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</w:style>
  <w:style w:type="paragraph" w:customStyle="1" w:styleId="berschriftinGrobuchstaben">
    <w:name w:val="Überschrift in Großbuchstaben"/>
    <w:basedOn w:val="Normal"/>
    <w:rPr>
      <w:b/>
      <w:caps/>
      <w:color w:val="808080"/>
      <w:sz w:val="14"/>
      <w:szCs w:val="14"/>
      <w:lang w:bidi="de-DE"/>
    </w:rPr>
  </w:style>
  <w:style w:type="table" w:customStyle="1" w:styleId="NormaleTabelle1">
    <w:name w:val="Normale Tabelle1"/>
    <w:semiHidden/>
    <w:pPr>
      <w:spacing w:before="100" w:after="200" w:line="276" w:lineRule="auto"/>
    </w:pPr>
    <w:rPr>
      <w:lang w:val="de-DE" w:eastAsia="de-D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uiPriority w:val="9"/>
    <w:rsid w:val="00313D5C"/>
    <w:rPr>
      <w:caps/>
      <w:color w:val="FFFFFF"/>
      <w:spacing w:val="15"/>
      <w:sz w:val="22"/>
      <w:szCs w:val="22"/>
      <w:shd w:val="clear" w:color="auto" w:fill="5B9BD5"/>
    </w:rPr>
  </w:style>
  <w:style w:type="character" w:customStyle="1" w:styleId="Heading2Char">
    <w:name w:val="Heading 2 Char"/>
    <w:link w:val="Heading2"/>
    <w:uiPriority w:val="9"/>
    <w:rsid w:val="00313D5C"/>
    <w:rPr>
      <w:caps/>
      <w:spacing w:val="15"/>
      <w:shd w:val="clear" w:color="auto" w:fill="DEEAF6"/>
    </w:rPr>
  </w:style>
  <w:style w:type="character" w:customStyle="1" w:styleId="Heading3Char">
    <w:name w:val="Heading 3 Char"/>
    <w:link w:val="Heading3"/>
    <w:uiPriority w:val="9"/>
    <w:rsid w:val="00313D5C"/>
    <w:rPr>
      <w:caps/>
      <w:color w:val="1F4D78"/>
      <w:spacing w:val="15"/>
    </w:rPr>
  </w:style>
  <w:style w:type="character" w:customStyle="1" w:styleId="Heading4Char">
    <w:name w:val="Heading 4 Char"/>
    <w:link w:val="Heading4"/>
    <w:uiPriority w:val="9"/>
    <w:rsid w:val="00313D5C"/>
    <w:rPr>
      <w:caps/>
      <w:color w:val="2E74B5"/>
      <w:spacing w:val="10"/>
    </w:rPr>
  </w:style>
  <w:style w:type="character" w:customStyle="1" w:styleId="Heading5Char">
    <w:name w:val="Heading 5 Char"/>
    <w:link w:val="Heading5"/>
    <w:uiPriority w:val="9"/>
    <w:rsid w:val="00313D5C"/>
    <w:rPr>
      <w:caps/>
      <w:color w:val="2E74B5"/>
      <w:spacing w:val="10"/>
    </w:rPr>
  </w:style>
  <w:style w:type="character" w:customStyle="1" w:styleId="Heading6Char">
    <w:name w:val="Heading 6 Char"/>
    <w:link w:val="Heading6"/>
    <w:uiPriority w:val="9"/>
    <w:semiHidden/>
    <w:rsid w:val="00313D5C"/>
    <w:rPr>
      <w:caps/>
      <w:color w:val="2E74B5"/>
      <w:spacing w:val="10"/>
    </w:rPr>
  </w:style>
  <w:style w:type="character" w:customStyle="1" w:styleId="Heading7Char">
    <w:name w:val="Heading 7 Char"/>
    <w:link w:val="Heading7"/>
    <w:uiPriority w:val="9"/>
    <w:semiHidden/>
    <w:rsid w:val="00313D5C"/>
    <w:rPr>
      <w:caps/>
      <w:color w:val="2E74B5"/>
      <w:spacing w:val="10"/>
    </w:rPr>
  </w:style>
  <w:style w:type="character" w:customStyle="1" w:styleId="Heading8Char">
    <w:name w:val="Heading 8 Char"/>
    <w:link w:val="Heading8"/>
    <w:uiPriority w:val="9"/>
    <w:semiHidden/>
    <w:rsid w:val="00313D5C"/>
    <w:rPr>
      <w:caps/>
      <w:spacing w:val="10"/>
      <w:sz w:val="18"/>
      <w:szCs w:val="18"/>
    </w:rPr>
  </w:style>
  <w:style w:type="character" w:customStyle="1" w:styleId="Heading9Char">
    <w:name w:val="Heading 9 Char"/>
    <w:link w:val="Heading9"/>
    <w:uiPriority w:val="9"/>
    <w:semiHidden/>
    <w:rsid w:val="00313D5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3D5C"/>
    <w:rPr>
      <w:b/>
      <w:bCs/>
      <w:color w:val="2E74B5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13D5C"/>
    <w:pPr>
      <w:spacing w:before="0" w:after="0"/>
    </w:pPr>
    <w:rPr>
      <w:rFonts w:ascii="Calibri Light" w:eastAsia="SimSun" w:hAnsi="Calibri Light"/>
      <w:caps/>
      <w:color w:val="5B9BD5"/>
      <w:spacing w:val="10"/>
      <w:sz w:val="52"/>
      <w:szCs w:val="52"/>
    </w:rPr>
  </w:style>
  <w:style w:type="character" w:customStyle="1" w:styleId="TitleChar">
    <w:name w:val="Title Char"/>
    <w:link w:val="Title"/>
    <w:uiPriority w:val="10"/>
    <w:rsid w:val="00313D5C"/>
    <w:rPr>
      <w:rFonts w:ascii="Calibri Light" w:eastAsia="SimSun" w:hAnsi="Calibri Light" w:cs="Times New Roman"/>
      <w:caps/>
      <w:color w:val="5B9BD5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3D5C"/>
    <w:pPr>
      <w:spacing w:before="0" w:after="500" w:line="240" w:lineRule="auto"/>
    </w:pPr>
    <w:rPr>
      <w:caps/>
      <w:color w:val="595959"/>
      <w:spacing w:val="10"/>
      <w:sz w:val="21"/>
      <w:szCs w:val="21"/>
    </w:rPr>
  </w:style>
  <w:style w:type="character" w:customStyle="1" w:styleId="SubtitleChar">
    <w:name w:val="Subtitle Char"/>
    <w:link w:val="Subtitle"/>
    <w:uiPriority w:val="11"/>
    <w:rsid w:val="00313D5C"/>
    <w:rPr>
      <w:caps/>
      <w:color w:val="595959"/>
      <w:spacing w:val="10"/>
      <w:sz w:val="21"/>
      <w:szCs w:val="21"/>
    </w:rPr>
  </w:style>
  <w:style w:type="character" w:styleId="Strong">
    <w:name w:val="Strong"/>
    <w:uiPriority w:val="22"/>
    <w:qFormat/>
    <w:rsid w:val="00313D5C"/>
    <w:rPr>
      <w:b/>
      <w:bCs/>
    </w:rPr>
  </w:style>
  <w:style w:type="character" w:styleId="Emphasis">
    <w:name w:val="Emphasis"/>
    <w:uiPriority w:val="20"/>
    <w:qFormat/>
    <w:rsid w:val="00313D5C"/>
    <w:rPr>
      <w:caps/>
      <w:color w:val="1F4D78"/>
      <w:spacing w:val="5"/>
    </w:rPr>
  </w:style>
  <w:style w:type="paragraph" w:styleId="NoSpacing">
    <w:name w:val="No Spacing"/>
    <w:uiPriority w:val="1"/>
    <w:qFormat/>
    <w:rsid w:val="00313D5C"/>
    <w:pPr>
      <w:spacing w:before="100"/>
    </w:pPr>
    <w:rPr>
      <w:lang w:val="de-DE" w:eastAsia="de-DE"/>
    </w:rPr>
  </w:style>
  <w:style w:type="paragraph" w:styleId="Quote">
    <w:name w:val="Quote"/>
    <w:basedOn w:val="Normal"/>
    <w:next w:val="Normal"/>
    <w:link w:val="QuoteChar"/>
    <w:uiPriority w:val="29"/>
    <w:qFormat/>
    <w:rsid w:val="00313D5C"/>
    <w:rPr>
      <w:i/>
      <w:iCs/>
      <w:sz w:val="24"/>
      <w:szCs w:val="24"/>
    </w:rPr>
  </w:style>
  <w:style w:type="character" w:customStyle="1" w:styleId="QuoteChar">
    <w:name w:val="Quote Char"/>
    <w:link w:val="Quote"/>
    <w:uiPriority w:val="29"/>
    <w:rsid w:val="00313D5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3D5C"/>
    <w:pPr>
      <w:spacing w:before="240" w:after="240" w:line="240" w:lineRule="auto"/>
      <w:ind w:left="1080" w:right="1080"/>
      <w:jc w:val="center"/>
    </w:pPr>
    <w:rPr>
      <w:color w:val="5B9BD5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313D5C"/>
    <w:rPr>
      <w:color w:val="5B9BD5"/>
      <w:sz w:val="24"/>
      <w:szCs w:val="24"/>
    </w:rPr>
  </w:style>
  <w:style w:type="character" w:styleId="SubtleEmphasis">
    <w:name w:val="Subtle Emphasis"/>
    <w:uiPriority w:val="19"/>
    <w:qFormat/>
    <w:rsid w:val="00313D5C"/>
    <w:rPr>
      <w:i/>
      <w:iCs/>
      <w:color w:val="1F4D78"/>
    </w:rPr>
  </w:style>
  <w:style w:type="character" w:styleId="IntenseEmphasis">
    <w:name w:val="Intense Emphasis"/>
    <w:uiPriority w:val="21"/>
    <w:qFormat/>
    <w:rsid w:val="00313D5C"/>
    <w:rPr>
      <w:b/>
      <w:bCs/>
      <w:caps/>
      <w:color w:val="1F4D78"/>
      <w:spacing w:val="10"/>
    </w:rPr>
  </w:style>
  <w:style w:type="character" w:styleId="SubtleReference">
    <w:name w:val="Subtle Reference"/>
    <w:uiPriority w:val="31"/>
    <w:qFormat/>
    <w:rsid w:val="00313D5C"/>
    <w:rPr>
      <w:b/>
      <w:bCs/>
      <w:color w:val="5B9BD5"/>
    </w:rPr>
  </w:style>
  <w:style w:type="character" w:styleId="IntenseReference">
    <w:name w:val="Intense Reference"/>
    <w:uiPriority w:val="32"/>
    <w:qFormat/>
    <w:rsid w:val="00313D5C"/>
    <w:rPr>
      <w:b/>
      <w:bCs/>
      <w:i/>
      <w:iCs/>
      <w:caps/>
      <w:color w:val="5B9BD5"/>
    </w:rPr>
  </w:style>
  <w:style w:type="character" w:styleId="BookTitle">
    <w:name w:val="Book Title"/>
    <w:uiPriority w:val="33"/>
    <w:qFormat/>
    <w:rsid w:val="00313D5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3D5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ursus/Git/AlienHacky/Protokolle/Vorlagen/Besprechungsprotokol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Besprechungsprotokoll.dot</Template>
  <TotalTime>13</TotalTime>
  <Pages>3</Pages>
  <Words>125</Words>
  <Characters>717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Besprechungsprotokoll</vt:lpstr>
    </vt:vector>
  </TitlesOfParts>
  <Company>Microsoft Corporation</Company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Besprechungsprotokoll</dc:title>
  <dc:subject/>
  <dc:creator>Ursus Schneider</dc:creator>
  <cp:keywords/>
  <dc:description/>
  <cp:lastModifiedBy>Ursus Schneider</cp:lastModifiedBy>
  <cp:revision>5</cp:revision>
  <cp:lastPrinted>2004-01-21T12:22:00Z</cp:lastPrinted>
  <dcterms:created xsi:type="dcterms:W3CDTF">2016-10-04T16:31:00Z</dcterms:created>
  <dcterms:modified xsi:type="dcterms:W3CDTF">2016-10-05T13:12:00Z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lpwstr>1031</vt:lpwstr>
  </property>
</Properties>
</file>