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566"/>
        <w:gridCol w:w="7150"/>
      </w:tblGrid>
      <w:tr w:rsidR="003D7B9A" w:rsidRPr="009508E0" w14:paraId="2AC75C92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81222A1" w14:textId="77777777" w:rsidR="003D7B9A" w:rsidRPr="009508E0" w:rsidRDefault="00D447C8">
            <w:pPr>
              <w:pStyle w:val="Heading1"/>
            </w:pPr>
            <w:r>
              <w:t>TEAMMEETING</w:t>
            </w:r>
          </w:p>
        </w:tc>
      </w:tr>
      <w:tr w:rsidR="00313D5C" w:rsidRPr="009508E0" w14:paraId="068546CE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D371DF6" w14:textId="4A245750" w:rsidR="00313D5C" w:rsidRPr="009508E0" w:rsidRDefault="00313D5C" w:rsidP="00A80C0D">
            <w:pPr>
              <w:pStyle w:val="Heading1"/>
            </w:pP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="00D447C8">
              <w:t>U325</w:t>
            </w:r>
            <w:r w:rsidRPr="009508E0">
              <w:t xml:space="preserve"> </w:t>
            </w:r>
            <w:r w:rsidRPr="009508E0">
              <w:tab/>
            </w:r>
            <w:r w:rsidRPr="009508E0">
              <w:tab/>
            </w:r>
            <w:r w:rsidR="00A80C0D">
              <w:t>06</w:t>
            </w:r>
            <w:r w:rsidR="00D447C8">
              <w:t>.10.2016, 1</w:t>
            </w:r>
            <w:r w:rsidR="00A80C0D">
              <w:t>5:30</w:t>
            </w:r>
            <w:r w:rsidR="00D447C8">
              <w:t xml:space="preserve"> – 1</w:t>
            </w:r>
            <w:r w:rsidR="00A06D1C">
              <w:t>5</w:t>
            </w:r>
            <w:r w:rsidR="00A80C0D">
              <w:t>:45</w:t>
            </w:r>
          </w:p>
        </w:tc>
      </w:tr>
      <w:tr w:rsidR="003D7B9A" w:rsidRPr="009508E0" w14:paraId="1ADB767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1F9F78C" w14:textId="77777777" w:rsidR="003D7B9A" w:rsidRPr="009508E0" w:rsidRDefault="003D7B9A">
            <w:pPr>
              <w:pStyle w:val="berschriftinGrobuchstaben"/>
            </w:pPr>
            <w:r w:rsidRPr="009508E0">
              <w:t>Einberufen von</w:t>
            </w:r>
          </w:p>
        </w:tc>
        <w:tc>
          <w:tcPr>
            <w:tcW w:w="7150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9A7DDE" w14:textId="6E8A9F5A" w:rsidR="003D7B9A" w:rsidRPr="009508E0" w:rsidRDefault="00D447C8">
            <w:r>
              <w:t xml:space="preserve">Wöchentliche </w:t>
            </w:r>
            <w:r w:rsidR="00A80C0D">
              <w:t>Coaching</w:t>
            </w:r>
          </w:p>
        </w:tc>
      </w:tr>
      <w:tr w:rsidR="003D7B9A" w:rsidRPr="009508E0" w14:paraId="79AC6B29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05D1570" w14:textId="77777777" w:rsidR="003D7B9A" w:rsidRPr="009508E0" w:rsidRDefault="003D7B9A">
            <w:pPr>
              <w:pStyle w:val="berschriftinGrobuchstaben"/>
            </w:pPr>
            <w:r w:rsidRPr="009508E0">
              <w:t>Besprechungsart: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E0C51D7" w14:textId="5DC38710" w:rsidR="003D7B9A" w:rsidRPr="009508E0" w:rsidRDefault="00A80C0D">
            <w:r>
              <w:t>Coaching</w:t>
            </w:r>
          </w:p>
        </w:tc>
      </w:tr>
      <w:tr w:rsidR="003D7B9A" w:rsidRPr="009508E0" w14:paraId="0C81D08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697FDBA" w14:textId="77777777" w:rsidR="003D7B9A" w:rsidRPr="009508E0" w:rsidRDefault="003D7B9A">
            <w:pPr>
              <w:pStyle w:val="berschriftinGrobuchstaben"/>
            </w:pPr>
            <w:r w:rsidRPr="009508E0">
              <w:t>Besprechungsleiter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FEDAFE5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7CF267C4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2A0AC8" w14:textId="77777777" w:rsidR="003D7B9A" w:rsidRPr="009508E0" w:rsidRDefault="003D7B9A">
            <w:pPr>
              <w:pStyle w:val="berschriftinGrobuchstaben"/>
            </w:pPr>
            <w:r w:rsidRPr="009508E0">
              <w:t>Protokollführer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6EC93E4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417D6336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A83D784" w14:textId="77777777" w:rsidR="003D7B9A" w:rsidRPr="009508E0" w:rsidRDefault="003D7B9A">
            <w:pPr>
              <w:pStyle w:val="berschriftinGrobuchstaben"/>
            </w:pPr>
            <w:r w:rsidRPr="009508E0">
              <w:t>Zeitnehmer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EEFD2F9" w14:textId="77777777" w:rsidR="003D7B9A" w:rsidRPr="009508E0" w:rsidRDefault="00C5220E">
            <w:r>
              <w:t>????</w:t>
            </w:r>
          </w:p>
        </w:tc>
      </w:tr>
      <w:tr w:rsidR="003D7B9A" w:rsidRPr="009508E0" w14:paraId="1B2872DC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253F6C6" w14:textId="77777777" w:rsidR="003D7B9A" w:rsidRPr="009508E0" w:rsidRDefault="003D7B9A">
            <w:pPr>
              <w:pStyle w:val="berschriftinGrobuchstaben"/>
            </w:pPr>
            <w:r w:rsidRPr="009508E0">
              <w:t>Teilnehmer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A2EA979" w14:textId="24C850EA" w:rsidR="003D7B9A" w:rsidRPr="009508E0" w:rsidRDefault="00A80C0D" w:rsidP="00A80C0D">
            <w:r>
              <w:t xml:space="preserve">Wolfgang Auer, </w:t>
            </w:r>
            <w:r w:rsidR="00C5220E" w:rsidRPr="00C5220E">
              <w:t xml:space="preserve">Tobias </w:t>
            </w:r>
            <w:proofErr w:type="spellStart"/>
            <w:r w:rsidR="00C5220E" w:rsidRPr="00C5220E">
              <w:t>Breuß</w:t>
            </w:r>
            <w:proofErr w:type="spellEnd"/>
            <w:r w:rsidR="00C5220E" w:rsidRPr="00C5220E">
              <w:t>, Jim Fr</w:t>
            </w:r>
            <w:r w:rsidR="00C5220E">
              <w:t xml:space="preserve">ey, Thomas </w:t>
            </w:r>
            <w:proofErr w:type="spellStart"/>
            <w:r w:rsidR="00C5220E">
              <w:t>Rienößl</w:t>
            </w:r>
            <w:proofErr w:type="spellEnd"/>
            <w:r>
              <w:t xml:space="preserve">, </w:t>
            </w:r>
            <w:r w:rsidRPr="00A80C0D">
              <w:t>Patrick Ritschel</w:t>
            </w:r>
            <w:r w:rsidR="00C5220E">
              <w:t xml:space="preserve"> und Ursus Schneider</w:t>
            </w:r>
          </w:p>
        </w:tc>
      </w:tr>
      <w:tr w:rsidR="003D7B9A" w:rsidRPr="009508E0" w14:paraId="7FEF50FD" w14:textId="77777777" w:rsidTr="009508E0">
        <w:trPr>
          <w:trHeight w:val="360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79CB1B9D" w14:textId="77777777" w:rsidR="003D7B9A" w:rsidRPr="009508E0" w:rsidRDefault="003D7B9A">
            <w:pPr>
              <w:pStyle w:val="Heading2"/>
            </w:pPr>
            <w:bookmarkStart w:id="0" w:name="MinuteTopic"/>
            <w:r w:rsidRPr="009508E0">
              <w:t>Tagungsordnungspunkte</w:t>
            </w:r>
            <w:bookmarkEnd w:id="0"/>
          </w:p>
        </w:tc>
      </w:tr>
      <w:tr w:rsidR="003D7B9A" w:rsidRPr="009508E0" w14:paraId="48EBEE5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B02FCF6" w14:textId="77777777" w:rsidR="003D7B9A" w:rsidRPr="009508E0" w:rsidRDefault="00313D5C">
            <w:pPr>
              <w:pStyle w:val="berschriftinGrobuchstaben"/>
            </w:pPr>
            <w:bookmarkStart w:id="1" w:name="MinuteItems"/>
            <w:bookmarkStart w:id="2" w:name="MinuteTopicSection"/>
            <w:bookmarkEnd w:id="1"/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CAF375E" w14:textId="77777777" w:rsidR="003D7B9A" w:rsidRPr="009508E0" w:rsidRDefault="009D3FC0">
            <w:r>
              <w:t>Projektkategorie: vermute Projekt aber nicht sicher?</w:t>
            </w:r>
          </w:p>
        </w:tc>
      </w:tr>
      <w:tr w:rsidR="003D7B9A" w:rsidRPr="009508E0" w14:paraId="69B07399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E2417C4" w14:textId="77777777" w:rsidR="003D7B9A" w:rsidRPr="009508E0" w:rsidRDefault="003D7B9A"/>
        </w:tc>
      </w:tr>
      <w:tr w:rsidR="003D7B9A" w:rsidRPr="009508E0" w14:paraId="54E0CDD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4F93AB" w14:textId="77777777" w:rsidR="003D7B9A" w:rsidRPr="009508E0" w:rsidRDefault="003D7B9A"/>
        </w:tc>
      </w:tr>
      <w:tr w:rsidR="003D7B9A" w:rsidRPr="009508E0" w14:paraId="580FECB3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F461004" w14:textId="77777777" w:rsidR="003D7B9A" w:rsidRPr="009508E0" w:rsidRDefault="00313D5C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DE151E7" w14:textId="77777777" w:rsidR="003D7B9A" w:rsidRPr="009508E0" w:rsidRDefault="00313D5C">
            <w:r w:rsidRPr="009508E0">
              <w:t>[ERGEBNIS]</w:t>
            </w:r>
          </w:p>
        </w:tc>
      </w:tr>
      <w:tr w:rsidR="003D7B9A" w:rsidRPr="009508E0" w14:paraId="56183B9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5F86A70" w14:textId="77777777" w:rsidR="003D7B9A" w:rsidRPr="009508E0" w:rsidRDefault="003D7B9A"/>
        </w:tc>
      </w:tr>
      <w:tr w:rsidR="003D7B9A" w:rsidRPr="009508E0" w14:paraId="52342C1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B378F4" w14:textId="77777777" w:rsidR="003D7B9A" w:rsidRPr="009508E0" w:rsidRDefault="003D7B9A"/>
        </w:tc>
      </w:tr>
      <w:tr w:rsidR="00313D5C" w:rsidRPr="009508E0" w14:paraId="65811451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68B52BB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9F19F83" w14:textId="5939E6FD" w:rsidR="00313D5C" w:rsidRPr="009508E0" w:rsidRDefault="009D3FC0" w:rsidP="00A80C0D">
            <w:r>
              <w:t xml:space="preserve">Projektplan </w:t>
            </w:r>
          </w:p>
        </w:tc>
      </w:tr>
      <w:tr w:rsidR="00313D5C" w:rsidRPr="009508E0" w14:paraId="16E350B1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3F55C51" w14:textId="77777777" w:rsidR="00313D5C" w:rsidRPr="009508E0" w:rsidRDefault="00313D5C" w:rsidP="009508E0"/>
        </w:tc>
      </w:tr>
      <w:tr w:rsidR="00313D5C" w:rsidRPr="009508E0" w14:paraId="469DBB2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99B51CC" w14:textId="77777777" w:rsidR="00313D5C" w:rsidRPr="009508E0" w:rsidRDefault="00313D5C" w:rsidP="009508E0"/>
        </w:tc>
      </w:tr>
      <w:tr w:rsidR="00313D5C" w:rsidRPr="009508E0" w14:paraId="1C649FA6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C20A76C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BC3AA2E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4203FCF3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B4D5D5F" w14:textId="77777777" w:rsidR="00313D5C" w:rsidRPr="009508E0" w:rsidRDefault="00313D5C" w:rsidP="009508E0"/>
        </w:tc>
      </w:tr>
      <w:tr w:rsidR="00313D5C" w:rsidRPr="009508E0" w14:paraId="138FBF5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E0BBE49" w14:textId="77777777" w:rsidR="00313D5C" w:rsidRPr="009508E0" w:rsidRDefault="00313D5C" w:rsidP="009508E0"/>
        </w:tc>
      </w:tr>
    </w:tbl>
    <w:p w14:paraId="0CACA874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6E73750B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6C72BED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1ED0F5F" w14:textId="6041D94A" w:rsidR="00313D5C" w:rsidRPr="009508E0" w:rsidRDefault="00A80C0D" w:rsidP="009508E0">
            <w:r w:rsidRPr="009508E0">
              <w:t>[THEMA]</w:t>
            </w:r>
          </w:p>
        </w:tc>
      </w:tr>
      <w:tr w:rsidR="00313D5C" w:rsidRPr="009508E0" w14:paraId="5A8EBE3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E5E166A" w14:textId="77777777" w:rsidR="00313D5C" w:rsidRPr="009508E0" w:rsidRDefault="00313D5C" w:rsidP="009508E0"/>
        </w:tc>
      </w:tr>
      <w:tr w:rsidR="00313D5C" w:rsidRPr="009508E0" w14:paraId="7B2D141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253348" w14:textId="77777777" w:rsidR="00313D5C" w:rsidRPr="009508E0" w:rsidRDefault="00313D5C" w:rsidP="009508E0"/>
        </w:tc>
      </w:tr>
      <w:tr w:rsidR="00313D5C" w:rsidRPr="009508E0" w14:paraId="7A9B6C8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B67B1E3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41FFF8C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FD60DC8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79F92F8" w14:textId="77777777" w:rsidR="00313D5C" w:rsidRPr="009508E0" w:rsidRDefault="00313D5C" w:rsidP="009508E0"/>
        </w:tc>
      </w:tr>
      <w:tr w:rsidR="00313D5C" w:rsidRPr="009508E0" w14:paraId="70F31CB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1DB9BC1" w14:textId="77777777" w:rsidR="00313D5C" w:rsidRPr="009508E0" w:rsidRDefault="00313D5C" w:rsidP="009508E0"/>
        </w:tc>
      </w:tr>
      <w:tr w:rsidR="00313D5C" w:rsidRPr="009508E0" w14:paraId="7F6D9931" w14:textId="77777777" w:rsidTr="009D3FC0">
        <w:trPr>
          <w:trHeight w:val="637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9A298DD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CF293B" w14:textId="1D5F6276" w:rsidR="00313D5C" w:rsidRPr="009508E0" w:rsidRDefault="00A80C0D" w:rsidP="009D3FC0">
            <w:r w:rsidRPr="009508E0">
              <w:t>[THEMA]</w:t>
            </w:r>
            <w:bookmarkStart w:id="3" w:name="_GoBack"/>
            <w:bookmarkEnd w:id="3"/>
          </w:p>
        </w:tc>
      </w:tr>
      <w:tr w:rsidR="00313D5C" w:rsidRPr="009508E0" w14:paraId="13C559A6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A9AE80F" w14:textId="77777777" w:rsidR="00313D5C" w:rsidRPr="009508E0" w:rsidRDefault="00313D5C" w:rsidP="009508E0"/>
        </w:tc>
      </w:tr>
      <w:tr w:rsidR="00313D5C" w:rsidRPr="009508E0" w14:paraId="2CC9612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150CF2C0" w14:textId="77777777" w:rsidR="00313D5C" w:rsidRPr="009508E0" w:rsidRDefault="00313D5C" w:rsidP="009508E0"/>
        </w:tc>
      </w:tr>
      <w:tr w:rsidR="00313D5C" w:rsidRPr="009508E0" w14:paraId="3016B60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49FFD5D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8C7B279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8E8185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25318B7" w14:textId="77777777" w:rsidR="00313D5C" w:rsidRPr="009508E0" w:rsidRDefault="00313D5C" w:rsidP="009508E0"/>
        </w:tc>
      </w:tr>
      <w:tr w:rsidR="00313D5C" w:rsidRPr="009508E0" w14:paraId="5D630D22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F9D4BB" w14:textId="77777777" w:rsidR="00313D5C" w:rsidRPr="009508E0" w:rsidRDefault="00313D5C" w:rsidP="009508E0"/>
        </w:tc>
      </w:tr>
      <w:tr w:rsidR="00313D5C" w:rsidRPr="009508E0" w14:paraId="7A13B84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BFBAD4A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33C4DA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2AE357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191A13C" w14:textId="77777777" w:rsidR="00313D5C" w:rsidRPr="009508E0" w:rsidRDefault="00313D5C" w:rsidP="009508E0"/>
        </w:tc>
      </w:tr>
      <w:tr w:rsidR="00313D5C" w:rsidRPr="009508E0" w14:paraId="7538945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6E8EBEBF" w14:textId="77777777" w:rsidR="00313D5C" w:rsidRPr="009508E0" w:rsidRDefault="00313D5C" w:rsidP="009508E0"/>
        </w:tc>
      </w:tr>
      <w:tr w:rsidR="00313D5C" w:rsidRPr="009508E0" w14:paraId="68D4AAA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6A0415A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CF7C887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5E1730E3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A47B33" w14:textId="77777777" w:rsidR="00313D5C" w:rsidRPr="009508E0" w:rsidRDefault="00313D5C" w:rsidP="009508E0"/>
        </w:tc>
      </w:tr>
      <w:tr w:rsidR="00313D5C" w:rsidRPr="009508E0" w14:paraId="4095028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ABB5ABE" w14:textId="77777777" w:rsidR="00313D5C" w:rsidRPr="009508E0" w:rsidRDefault="00313D5C" w:rsidP="009508E0"/>
        </w:tc>
      </w:tr>
    </w:tbl>
    <w:p w14:paraId="2F8F47F8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43981DA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6C8B4C9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CCC45A1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49A1CD0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DB7A781" w14:textId="77777777" w:rsidR="00313D5C" w:rsidRPr="009508E0" w:rsidRDefault="00313D5C" w:rsidP="009508E0"/>
        </w:tc>
      </w:tr>
      <w:tr w:rsidR="00313D5C" w:rsidRPr="009508E0" w14:paraId="487277A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F43D5EB" w14:textId="77777777" w:rsidR="00313D5C" w:rsidRPr="009508E0" w:rsidRDefault="00313D5C" w:rsidP="009508E0"/>
        </w:tc>
      </w:tr>
      <w:tr w:rsidR="00313D5C" w:rsidRPr="009508E0" w14:paraId="44E88575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A6629D9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C60494A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70F4D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754B0CC" w14:textId="77777777" w:rsidR="00313D5C" w:rsidRPr="009508E0" w:rsidRDefault="00313D5C" w:rsidP="009508E0"/>
        </w:tc>
      </w:tr>
      <w:tr w:rsidR="00313D5C" w:rsidRPr="009508E0" w14:paraId="4856D58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10B44B0" w14:textId="77777777" w:rsidR="00313D5C" w:rsidRPr="009508E0" w:rsidRDefault="00313D5C" w:rsidP="009508E0"/>
        </w:tc>
      </w:tr>
      <w:tr w:rsidR="00313D5C" w:rsidRPr="009508E0" w14:paraId="4C12D6CA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64966D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8FC248C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2F498C8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9C6EB9D" w14:textId="77777777" w:rsidR="00313D5C" w:rsidRPr="009508E0" w:rsidRDefault="00313D5C" w:rsidP="009508E0"/>
        </w:tc>
      </w:tr>
      <w:tr w:rsidR="00313D5C" w:rsidRPr="009508E0" w14:paraId="5F1B3CA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3A1BEA3" w14:textId="77777777" w:rsidR="00313D5C" w:rsidRPr="009508E0" w:rsidRDefault="00313D5C" w:rsidP="009508E0"/>
        </w:tc>
      </w:tr>
      <w:tr w:rsidR="00313D5C" w:rsidRPr="009508E0" w14:paraId="5E2A1077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2F26015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75CCCD0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4415674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EC69B52" w14:textId="77777777" w:rsidR="00313D5C" w:rsidRPr="009508E0" w:rsidRDefault="00313D5C" w:rsidP="009508E0"/>
        </w:tc>
      </w:tr>
      <w:tr w:rsidR="00313D5C" w:rsidRPr="009508E0" w14:paraId="228BE38C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9E8CCA" w14:textId="77777777" w:rsidR="00313D5C" w:rsidRPr="009508E0" w:rsidRDefault="00313D5C" w:rsidP="009508E0"/>
        </w:tc>
      </w:tr>
      <w:tr w:rsidR="00313D5C" w:rsidRPr="009508E0" w14:paraId="08F5ABB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A5343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BD22C2E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6F3B383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3C95E80" w14:textId="77777777" w:rsidR="00313D5C" w:rsidRPr="009508E0" w:rsidRDefault="00313D5C" w:rsidP="009508E0"/>
        </w:tc>
      </w:tr>
      <w:tr w:rsidR="00313D5C" w:rsidRPr="009508E0" w14:paraId="7EB9C3E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4DE90035" w14:textId="77777777" w:rsidR="00313D5C" w:rsidRPr="009508E0" w:rsidRDefault="00313D5C" w:rsidP="009508E0"/>
        </w:tc>
      </w:tr>
      <w:tr w:rsidR="00313D5C" w:rsidRPr="009508E0" w14:paraId="3EA89F5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79D35CF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526055E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2312239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5F5D5A6" w14:textId="77777777" w:rsidR="00313D5C" w:rsidRPr="009508E0" w:rsidRDefault="00313D5C" w:rsidP="009508E0"/>
        </w:tc>
      </w:tr>
      <w:tr w:rsidR="00313D5C" w:rsidRPr="009508E0" w14:paraId="63C5EB9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ECFD81" w14:textId="77777777" w:rsidR="00313D5C" w:rsidRPr="009508E0" w:rsidRDefault="00313D5C" w:rsidP="009508E0"/>
        </w:tc>
      </w:tr>
    </w:tbl>
    <w:p w14:paraId="3AEB123C" w14:textId="77777777" w:rsidR="003D7B9A" w:rsidRDefault="003D7B9A" w:rsidP="00313D5C">
      <w:bookmarkStart w:id="4" w:name="MinuteAdditional"/>
      <w:bookmarkEnd w:id="2"/>
      <w:bookmarkEnd w:id="4"/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9362"/>
      </w:tblGrid>
      <w:tr w:rsidR="00313D5C" w:rsidRPr="009508E0" w14:paraId="6E57CAAF" w14:textId="77777777" w:rsidTr="009508E0">
        <w:trPr>
          <w:trHeight w:val="576"/>
          <w:jc w:val="center"/>
        </w:trPr>
        <w:tc>
          <w:tcPr>
            <w:tcW w:w="9362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7276B99" w14:textId="77777777" w:rsidR="00313D5C" w:rsidRPr="009508E0" w:rsidRDefault="00313D5C" w:rsidP="00313D5C">
            <w:pPr>
              <w:pStyle w:val="Heading1"/>
            </w:pPr>
            <w:r w:rsidRPr="009508E0">
              <w:t>[Schriftführer]</w:t>
            </w:r>
          </w:p>
        </w:tc>
      </w:tr>
    </w:tbl>
    <w:p w14:paraId="39079050" w14:textId="77777777" w:rsidR="00313D5C" w:rsidRPr="00B04612" w:rsidRDefault="00313D5C" w:rsidP="00313D5C"/>
    <w:sectPr w:rsidR="00313D5C" w:rsidRPr="00B04612" w:rsidSect="003D7B9A">
      <w:pgSz w:w="11907" w:h="16839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C8"/>
    <w:rsid w:val="002A2BB1"/>
    <w:rsid w:val="00313D5C"/>
    <w:rsid w:val="003D7B9A"/>
    <w:rsid w:val="009508E0"/>
    <w:rsid w:val="009D3FC0"/>
    <w:rsid w:val="00A06D1C"/>
    <w:rsid w:val="00A80C0D"/>
    <w:rsid w:val="00B04612"/>
    <w:rsid w:val="00C5220E"/>
    <w:rsid w:val="00D4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69115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13D5C"/>
    <w:pPr>
      <w:spacing w:before="100" w:after="200" w:line="276" w:lineRule="auto"/>
    </w:pPr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D5C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D5C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D5C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3D5C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3D5C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D5C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D5C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D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D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</w:style>
  <w:style w:type="paragraph" w:customStyle="1" w:styleId="berschriftinGrobuchstaben">
    <w:name w:val="Überschrift in Großbuchstaben"/>
    <w:basedOn w:val="Normal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pPr>
      <w:spacing w:before="100" w:after="200" w:line="276" w:lineRule="auto"/>
    </w:pPr>
    <w:rPr>
      <w:lang w:val="de-DE" w:eastAsia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313D5C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rsid w:val="00313D5C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rsid w:val="00313D5C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rsid w:val="00313D5C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rsid w:val="00313D5C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rsid w:val="00313D5C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rsid w:val="00313D5C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rsid w:val="00313D5C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313D5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3D5C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3D5C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rsid w:val="00313D5C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D5C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313D5C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313D5C"/>
    <w:rPr>
      <w:b/>
      <w:bCs/>
    </w:rPr>
  </w:style>
  <w:style w:type="character" w:styleId="Emphasis">
    <w:name w:val="Emphasis"/>
    <w:uiPriority w:val="20"/>
    <w:qFormat/>
    <w:rsid w:val="00313D5C"/>
    <w:rPr>
      <w:caps/>
      <w:color w:val="1F4D78"/>
      <w:spacing w:val="5"/>
    </w:rPr>
  </w:style>
  <w:style w:type="paragraph" w:styleId="NoSpacing">
    <w:name w:val="No Spacing"/>
    <w:uiPriority w:val="1"/>
    <w:qFormat/>
    <w:rsid w:val="00313D5C"/>
    <w:pPr>
      <w:spacing w:before="100"/>
    </w:pPr>
    <w:rPr>
      <w:lang w:val="de-DE" w:eastAsia="de-DE"/>
    </w:rPr>
  </w:style>
  <w:style w:type="paragraph" w:styleId="Quote">
    <w:name w:val="Quote"/>
    <w:basedOn w:val="Normal"/>
    <w:next w:val="Normal"/>
    <w:link w:val="QuoteChar"/>
    <w:uiPriority w:val="29"/>
    <w:qFormat/>
    <w:rsid w:val="00313D5C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313D5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D5C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313D5C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313D5C"/>
    <w:rPr>
      <w:i/>
      <w:iCs/>
      <w:color w:val="1F4D78"/>
    </w:rPr>
  </w:style>
  <w:style w:type="character" w:styleId="IntenseEmphasis">
    <w:name w:val="Intense Emphasis"/>
    <w:uiPriority w:val="21"/>
    <w:qFormat/>
    <w:rsid w:val="00313D5C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313D5C"/>
    <w:rPr>
      <w:b/>
      <w:bCs/>
      <w:color w:val="5B9BD5"/>
    </w:rPr>
  </w:style>
  <w:style w:type="character" w:styleId="IntenseReference">
    <w:name w:val="Intense Reference"/>
    <w:uiPriority w:val="32"/>
    <w:qFormat/>
    <w:rsid w:val="00313D5C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313D5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3D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ursus/Git/AlienHacky/Protokolle/Vorlagen/Besprechungsprotokol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</Template>
  <TotalTime>7</TotalTime>
  <Pages>3</Pages>
  <Words>112</Words>
  <Characters>644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Besprechungsprotokoll</vt:lpstr>
    </vt:vector>
  </TitlesOfParts>
  <Company>Microsoft Corporation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</dc:title>
  <dc:subject/>
  <dc:creator>Ursus Schneider</dc:creator>
  <cp:keywords/>
  <dc:description/>
  <cp:lastModifiedBy>Ursus Schneider</cp:lastModifiedBy>
  <cp:revision>3</cp:revision>
  <cp:lastPrinted>2004-01-21T12:22:00Z</cp:lastPrinted>
  <dcterms:created xsi:type="dcterms:W3CDTF">2016-10-04T16:31:00Z</dcterms:created>
  <dcterms:modified xsi:type="dcterms:W3CDTF">2016-10-04T16:40:00Z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1031</vt:lpwstr>
  </property>
</Properties>
</file>